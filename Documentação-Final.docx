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4F6FD75" w:rsidR="00A379BB" w:rsidRDefault="00E8261F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</w:t>
      </w:r>
      <w:r w:rsidR="00A379BB">
        <w:rPr>
          <w:rFonts w:cs="Arial"/>
        </w:rPr>
        <w:t xml:space="preserve">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62436128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</w:t>
      </w:r>
      <w:r w:rsidR="00F678C1">
        <w:rPr>
          <w:rFonts w:cs="Arial"/>
        </w:rPr>
        <w:t>SISTEMAS DA INFORMAÇÃO</w:t>
      </w:r>
    </w:p>
    <w:p w14:paraId="4B9C6DA8" w14:textId="407437FF" w:rsidR="00A379BB" w:rsidRDefault="00A379BB" w:rsidP="00E07423">
      <w:pPr>
        <w:pStyle w:val="NormalGrande"/>
      </w:pPr>
    </w:p>
    <w:p w14:paraId="459516F1" w14:textId="77777777" w:rsidR="00F678C1" w:rsidRDefault="00F678C1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544D494D" w14:textId="41D721D5" w:rsidR="00F678C1" w:rsidRPr="004C56C6" w:rsidRDefault="00F678C1" w:rsidP="00F678C1">
      <w:pPr>
        <w:pStyle w:val="NormalGrande"/>
      </w:pPr>
      <w:r>
        <w:t>gABRIEL aNTÔNIO ARAUJO DE MEDEIROS</w:t>
      </w:r>
    </w:p>
    <w:p w14:paraId="6F43564B" w14:textId="298FDC57" w:rsidR="00F678C1" w:rsidRPr="004C56C6" w:rsidRDefault="00F678C1" w:rsidP="00F678C1">
      <w:pPr>
        <w:pStyle w:val="NormalGrande"/>
      </w:pPr>
      <w:r>
        <w:t>LEONARDO PERES PINHO</w:t>
      </w:r>
    </w:p>
    <w:p w14:paraId="28112871" w14:textId="6DDD2B67" w:rsidR="00370E34" w:rsidRPr="004C56C6" w:rsidRDefault="00F678C1" w:rsidP="00E07423">
      <w:pPr>
        <w:pStyle w:val="NormalGrande"/>
      </w:pPr>
      <w:r>
        <w:t>LOURENZO MOTA SILVA</w:t>
      </w:r>
    </w:p>
    <w:p w14:paraId="35493970" w14:textId="24D8FEEC" w:rsidR="00370E34" w:rsidRPr="004C56C6" w:rsidRDefault="00F678C1" w:rsidP="00E07423">
      <w:pPr>
        <w:pStyle w:val="NormalGrande"/>
      </w:pPr>
      <w:r>
        <w:t xml:space="preserve">MICHELLY MENDES DA SILVA </w:t>
      </w:r>
    </w:p>
    <w:p w14:paraId="552D54FA" w14:textId="69DB0740" w:rsidR="00370E34" w:rsidRPr="004C56C6" w:rsidRDefault="00F678C1" w:rsidP="00E07423">
      <w:pPr>
        <w:pStyle w:val="NormalGrande"/>
      </w:pPr>
      <w:r>
        <w:t>NICOLAS GONZAGA</w:t>
      </w:r>
    </w:p>
    <w:p w14:paraId="7493C257" w14:textId="3D0DB361" w:rsidR="00370E34" w:rsidRPr="004C56C6" w:rsidRDefault="00F678C1" w:rsidP="00F678C1">
      <w:pPr>
        <w:pStyle w:val="NormalGrande"/>
      </w:pPr>
      <w:r>
        <w:t>RAFAELA SOUZA DIAS</w:t>
      </w:r>
    </w:p>
    <w:p w14:paraId="63937A84" w14:textId="77777777" w:rsidR="00370E34" w:rsidRPr="004C56C6" w:rsidRDefault="00370E34" w:rsidP="00E07423">
      <w:pPr>
        <w:pStyle w:val="NormalGrande"/>
      </w:pPr>
    </w:p>
    <w:p w14:paraId="2BCFFDFC" w14:textId="540099A3" w:rsidR="00370E34" w:rsidRDefault="00370E34" w:rsidP="00E07423">
      <w:pPr>
        <w:pStyle w:val="NormalGrande"/>
      </w:pPr>
    </w:p>
    <w:p w14:paraId="3612EB1E" w14:textId="0ED29CC4" w:rsidR="00F678C1" w:rsidRDefault="00F678C1" w:rsidP="00E07423">
      <w:pPr>
        <w:pStyle w:val="NormalGrande"/>
      </w:pPr>
    </w:p>
    <w:p w14:paraId="40D4CDE4" w14:textId="77777777" w:rsidR="00F678C1" w:rsidRPr="004C56C6" w:rsidRDefault="00F678C1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7162E09E" w:rsidR="00370E34" w:rsidRDefault="00F678C1" w:rsidP="00E07423">
      <w:pPr>
        <w:pStyle w:val="NormalGrande"/>
      </w:pPr>
      <w:r>
        <w:t xml:space="preserve">EMPRESA DE CONSULTORIA  PURPLE TECH </w:t>
      </w:r>
    </w:p>
    <w:p w14:paraId="7950019C" w14:textId="38EF6BA0" w:rsidR="00F678C1" w:rsidRPr="004C56C6" w:rsidRDefault="00F678C1" w:rsidP="00E07423">
      <w:pPr>
        <w:pStyle w:val="NormalGrande"/>
      </w:pPr>
      <w:r>
        <w:t xml:space="preserve">CONSERVAÇÃO DE VINHOS </w:t>
      </w: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3EEB70A1" w:rsidR="00370E34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039DE536" w:rsidR="00370E34" w:rsidRDefault="00A379BB" w:rsidP="00E07423">
      <w:pPr>
        <w:pStyle w:val="NormalGrande"/>
      </w:pPr>
      <w:r>
        <w:t>20</w:t>
      </w:r>
      <w:r w:rsidR="00CE67CE">
        <w:t>2</w:t>
      </w:r>
      <w:r w:rsidR="00F7102D">
        <w:t>2</w:t>
      </w:r>
    </w:p>
    <w:p w14:paraId="5B6EEAEF" w14:textId="77777777" w:rsidR="00F678C1" w:rsidRDefault="00F678C1" w:rsidP="00E07423">
      <w:pPr>
        <w:pStyle w:val="NormalGrande"/>
      </w:pPr>
    </w:p>
    <w:p w14:paraId="79017AC1" w14:textId="77777777" w:rsidR="00F678C1" w:rsidRDefault="00F678C1" w:rsidP="003A0204">
      <w:pPr>
        <w:pStyle w:val="NormalGrande"/>
      </w:pPr>
    </w:p>
    <w:p w14:paraId="53C9A3AB" w14:textId="4937B402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3706B21B" w14:textId="5E396EE7" w:rsidR="00574ADE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574ADE">
        <w:t>1</w:t>
      </w:r>
      <w:r w:rsidR="00574ADE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574ADE">
        <w:t>VISÃO DO PROJETO</w:t>
      </w:r>
      <w:r w:rsidR="00574ADE">
        <w:tab/>
      </w:r>
      <w:r w:rsidR="00574ADE">
        <w:fldChar w:fldCharType="begin"/>
      </w:r>
      <w:r w:rsidR="00574ADE">
        <w:instrText xml:space="preserve"> PAGEREF _Toc104391401 \h </w:instrText>
      </w:r>
      <w:r w:rsidR="00574ADE">
        <w:fldChar w:fldCharType="separate"/>
      </w:r>
      <w:r w:rsidR="00574ADE">
        <w:t>5</w:t>
      </w:r>
      <w:r w:rsidR="00574ADE">
        <w:fldChar w:fldCharType="end"/>
      </w:r>
    </w:p>
    <w:p w14:paraId="16EB8D54" w14:textId="3FFF9F37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59988FC" w14:textId="2A5EAB92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E291199" w14:textId="2440FB8D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95038F" w14:textId="7AE4867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7B64AC9" w14:textId="469B03CA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diagrama dE Visão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75FBF96" w14:textId="55C96A28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_Toc104391407 \h </w:instrText>
      </w:r>
      <w:r>
        <w:fldChar w:fldCharType="separate"/>
      </w:r>
      <w:r>
        <w:t>7</w:t>
      </w:r>
      <w:r>
        <w:fldChar w:fldCharType="end"/>
      </w:r>
    </w:p>
    <w:p w14:paraId="4F45AAAB" w14:textId="4035C4FA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B13F68" w14:textId="001CA80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0DA5817" w14:textId="0647565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7245FE" w14:textId="358D0C6D" w:rsidR="00574ADE" w:rsidRP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</w:pPr>
      <w:r w:rsidRPr="00574ADE">
        <w:rPr>
          <w:rFonts w:ascii="Times New Roman" w:hAnsi="Times New Roman"/>
          <w:caps w:val="0"/>
          <w:noProof/>
          <w:snapToGrid w:val="0"/>
          <w:color w:val="000000"/>
          <w:w w:val="0"/>
          <w:lang w:val="en-CA"/>
        </w:rPr>
        <w:t>2.4</w:t>
      </w:r>
      <w:r w:rsidRPr="00574ADE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  <w:tab/>
      </w:r>
      <w:r w:rsidRPr="00574ADE">
        <w:rPr>
          <w:b/>
          <w:noProof/>
          <w:lang w:val="en-CA"/>
        </w:rPr>
        <w:t>PRODUCT BACKLOG e requisitos</w:t>
      </w:r>
      <w:r w:rsidRPr="00574ADE">
        <w:rPr>
          <w:noProof/>
          <w:lang w:val="en-CA"/>
        </w:rPr>
        <w:tab/>
      </w:r>
      <w:r>
        <w:rPr>
          <w:noProof/>
        </w:rPr>
        <w:fldChar w:fldCharType="begin"/>
      </w:r>
      <w:r w:rsidRPr="00574ADE">
        <w:rPr>
          <w:noProof/>
          <w:lang w:val="en-CA"/>
        </w:rPr>
        <w:instrText xml:space="preserve"> PAGEREF _Toc104391411 \h </w:instrText>
      </w:r>
      <w:r>
        <w:rPr>
          <w:noProof/>
        </w:rPr>
      </w:r>
      <w:r>
        <w:rPr>
          <w:noProof/>
        </w:rPr>
        <w:fldChar w:fldCharType="separate"/>
      </w:r>
      <w:r w:rsidRPr="00574ADE">
        <w:rPr>
          <w:noProof/>
          <w:lang w:val="en-CA"/>
        </w:rPr>
        <w:t>7</w:t>
      </w:r>
      <w:r>
        <w:rPr>
          <w:noProof/>
        </w:rPr>
        <w:fldChar w:fldCharType="end"/>
      </w:r>
    </w:p>
    <w:p w14:paraId="11F400BC" w14:textId="69014D78" w:rsidR="00574ADE" w:rsidRP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</w:pPr>
      <w:r w:rsidRPr="00574ADE">
        <w:rPr>
          <w:rFonts w:ascii="Times New Roman" w:hAnsi="Times New Roman"/>
          <w:caps w:val="0"/>
          <w:noProof/>
          <w:snapToGrid w:val="0"/>
          <w:color w:val="000000"/>
          <w:w w:val="0"/>
          <w:lang w:val="en-CA"/>
        </w:rPr>
        <w:t>2.5</w:t>
      </w:r>
      <w:r w:rsidRPr="00574ADE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  <w:tab/>
      </w:r>
      <w:r w:rsidRPr="00574ADE">
        <w:rPr>
          <w:b/>
          <w:noProof/>
          <w:lang w:val="en-CA"/>
        </w:rPr>
        <w:t>Sprints / sprint backlog</w:t>
      </w:r>
      <w:r w:rsidRPr="00574ADE">
        <w:rPr>
          <w:noProof/>
          <w:lang w:val="en-CA"/>
        </w:rPr>
        <w:tab/>
      </w:r>
      <w:r>
        <w:rPr>
          <w:noProof/>
        </w:rPr>
        <w:fldChar w:fldCharType="begin"/>
      </w:r>
      <w:r w:rsidRPr="00574ADE">
        <w:rPr>
          <w:noProof/>
          <w:lang w:val="en-CA"/>
        </w:rPr>
        <w:instrText xml:space="preserve"> PAGEREF _Toc104391412 \h </w:instrText>
      </w:r>
      <w:r>
        <w:rPr>
          <w:noProof/>
        </w:rPr>
      </w:r>
      <w:r>
        <w:rPr>
          <w:noProof/>
        </w:rPr>
        <w:fldChar w:fldCharType="separate"/>
      </w:r>
      <w:r w:rsidRPr="00574ADE">
        <w:rPr>
          <w:noProof/>
          <w:lang w:val="en-CA"/>
        </w:rPr>
        <w:t>7</w:t>
      </w:r>
      <w:r>
        <w:rPr>
          <w:noProof/>
        </w:rPr>
        <w:fldChar w:fldCharType="end"/>
      </w:r>
    </w:p>
    <w:p w14:paraId="58CCEF82" w14:textId="390A4A92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116556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116556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_Toc104391413 \h </w:instrText>
      </w:r>
      <w:r>
        <w:fldChar w:fldCharType="separate"/>
      </w:r>
      <w:r>
        <w:t>9</w:t>
      </w:r>
      <w:r>
        <w:fldChar w:fldCharType="end"/>
      </w:r>
    </w:p>
    <w:p w14:paraId="490D2571" w14:textId="4B7C4C0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DIAGRAMA DE Solução Técnica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624A60" w14:textId="3820E454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DCC150D" w14:textId="0D2371CF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95054D5" w14:textId="2B5B5A17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9D369A9" w14:textId="5908BBF1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_Toc104391418 \h </w:instrText>
      </w:r>
      <w:r>
        <w:fldChar w:fldCharType="separate"/>
      </w:r>
      <w:r>
        <w:t>11</w:t>
      </w:r>
      <w:r>
        <w:fldChar w:fldCharType="end"/>
      </w:r>
    </w:p>
    <w:p w14:paraId="4E896304" w14:textId="739C534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A87C81" w14:textId="36C23A65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5BD117D" w14:textId="18DA1A3D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_Toc104391421 \h </w:instrText>
      </w:r>
      <w:r>
        <w:fldChar w:fldCharType="separate"/>
      </w:r>
      <w:r>
        <w:t>13</w:t>
      </w:r>
      <w:r>
        <w:fldChar w:fldCharType="end"/>
      </w:r>
    </w:p>
    <w:p w14:paraId="2154E432" w14:textId="333666CC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0C30856" w14:textId="4A9324A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523B198" w14:textId="063298BE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560F2B5" w14:textId="656CB7B3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_Toc104391425 \h </w:instrText>
      </w:r>
      <w:r>
        <w:fldChar w:fldCharType="separate"/>
      </w:r>
      <w:r>
        <w:t>14</w:t>
      </w:r>
      <w:r>
        <w:fldChar w:fldCharType="end"/>
      </w:r>
    </w:p>
    <w:p w14:paraId="5F966359" w14:textId="134BBF1B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F678C1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104391401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104391402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0A2325EA" w14:textId="77777777" w:rsidR="001C5B6A" w:rsidRDefault="003E6F98" w:rsidP="003F4E12">
      <w:pPr>
        <w:rPr>
          <w:noProof/>
        </w:rPr>
      </w:pPr>
      <w:r>
        <w:rPr>
          <w:noProof/>
        </w:rPr>
        <w:tab/>
      </w:r>
      <w:r w:rsidR="003F4E12">
        <w:rPr>
          <w:noProof/>
        </w:rPr>
        <w:t>Apresentação : nome do grupo, integrantes, logomarca, posicionamento no mercado / acadêmico.</w:t>
      </w:r>
    </w:p>
    <w:p w14:paraId="16E7B74C" w14:textId="77777777" w:rsidR="001C5B6A" w:rsidRDefault="001C5B6A" w:rsidP="003F4E12">
      <w:pPr>
        <w:rPr>
          <w:noProof/>
        </w:rPr>
      </w:pPr>
    </w:p>
    <w:p w14:paraId="0FB1953D" w14:textId="1B83F8E0" w:rsidR="00370E34" w:rsidRDefault="001C5B6A" w:rsidP="003F4E12">
      <w:pPr>
        <w:rPr>
          <w:noProof/>
        </w:rPr>
      </w:pPr>
      <w:r>
        <w:rPr>
          <w:noProof/>
        </w:rPr>
        <w:t>Somos a PurpleTech uma empresa de consultoria, ênfase no ramos de vinhos e nossa equipe</w:t>
      </w:r>
      <w:r w:rsidR="00EE701B">
        <w:rPr>
          <w:noProof/>
        </w:rPr>
        <w:t xml:space="preserve"> é formada por seis especialista que tem por </w:t>
      </w:r>
      <w:r>
        <w:rPr>
          <w:noProof/>
        </w:rPr>
        <w:t>responsa</w:t>
      </w:r>
      <w:r w:rsidR="00EE701B">
        <w:rPr>
          <w:noProof/>
        </w:rPr>
        <w:t>bilidade a</w:t>
      </w:r>
      <w:r>
        <w:rPr>
          <w:noProof/>
        </w:rPr>
        <w:t xml:space="preserve"> prestação de serviços de consultoria na conservação de vinhos, desde de Vinho Branco ao Vinho Tinto que necessita de um tempo maior de conservação para evitar a perda do produto.</w:t>
      </w:r>
      <w:r w:rsidR="003F4E12">
        <w:rPr>
          <w:noProof/>
        </w:rPr>
        <w:t xml:space="preserve"> 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104391403"/>
      <w:bookmarkStart w:id="7" w:name="_Toc124080447"/>
      <w:r>
        <w:rPr>
          <w:b/>
        </w:rPr>
        <w:t>CONTEXTO</w:t>
      </w:r>
      <w:bookmarkEnd w:id="6"/>
    </w:p>
    <w:p w14:paraId="46146C21" w14:textId="4A97536F" w:rsidR="00A53FEA" w:rsidRDefault="00EE701B" w:rsidP="00A53FEA">
      <w:r>
        <w:tab/>
      </w:r>
      <w:r w:rsidR="00EE3510">
        <w:t xml:space="preserve">Segmento de </w:t>
      </w:r>
      <w:r w:rsidR="00A53FEA" w:rsidRPr="003F4E12">
        <w:t>Mercado e números</w:t>
      </w:r>
      <w:r w:rsidR="00A53FEA">
        <w:t xml:space="preserve">. Preocupações com sustentabilidade, </w:t>
      </w:r>
      <w:r w:rsidR="00243FB6">
        <w:t xml:space="preserve">desperdício, </w:t>
      </w:r>
      <w:r w:rsidR="00A53FEA">
        <w:t xml:space="preserve">controle de custos, </w:t>
      </w:r>
      <w:r w:rsidR="00A33E38">
        <w:t xml:space="preserve">Inforgráficos, </w:t>
      </w:r>
      <w:r w:rsidR="00A53FEA">
        <w:t>etc.</w:t>
      </w:r>
    </w:p>
    <w:p w14:paraId="2A689BAC" w14:textId="0A28E0DE" w:rsidR="00EE701B" w:rsidRDefault="00EE701B" w:rsidP="00A53FEA"/>
    <w:p w14:paraId="137FE726" w14:textId="77777777" w:rsidR="00EE701B" w:rsidRPr="0083249C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O vinho é uma bebida altamente consumida no mundo, com uma produção de 260 Mhl no mundo todo registrada em 2019 (Mhl representa milhões de hectolitros, um hectolitro equivale a 100 litros). No Brasil, devido pela matriz cultural influenciada pela cultura portuguesa, espanhola e italiana, o consumo do mesmo sempre foi relevante e continua em crescimento, visto que, segundo o jornal Estado de Minas, em 2020 o consumo total foi de 502 milhões de litros, uma alta de 30% em relação ao ano anterior. Desses, cerca de 150 milhões de litros foram importados, principalmente de países vizinhos, como a Argentina, o Uruguai e o Chile, tal como por países com laços culturais com o Brasil, como Portugal, Espanha e Itália.</w:t>
      </w:r>
    </w:p>
    <w:p w14:paraId="2CD34917" w14:textId="77777777" w:rsidR="00EE701B" w:rsidRPr="0083249C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 xml:space="preserve">Entretanto, por mais que seu mercado consumidor seja um dos maiores do mundo, os custos entorno do produto, por suas especificidades de armazenamento ideal, é superior ao em países de climas mais amenos, devido ao clima tropical que aborda a maior parte de território nacional, tornando palpável a demanda pela rigidez no armazenamento do mesmo. </w:t>
      </w:r>
    </w:p>
    <w:p w14:paraId="40A7B83E" w14:textId="16DC80FC" w:rsidR="00EE701B" w:rsidRPr="0083249C" w:rsidRDefault="00EE701B" w:rsidP="00EE701B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</w:r>
      <w:r w:rsidRPr="0083249C">
        <w:rPr>
          <w:rFonts w:ascii="Times New Roman" w:hAnsi="Times New Roman"/>
          <w:color w:val="000000" w:themeColor="text1"/>
        </w:rPr>
        <w:t xml:space="preserve">Principalmente na fase de amadurecimento, um dos fatores que mais afeta a qualidade do produto é a temperatura, sendo necessário mantê-la em torno de 13ºC, visto que, </w:t>
      </w:r>
      <w:r w:rsidRPr="0083249C">
        <w:rPr>
          <w:rFonts w:ascii="Times New Roman" w:hAnsi="Times New Roman"/>
          <w:color w:val="000000" w:themeColor="text1"/>
        </w:rPr>
        <w:lastRenderedPageBreak/>
        <w:t xml:space="preserve">inferiormente a esse valor, o processo é retardado e, em ambientes que ultrapassem os 25ºC, a bebida passa a deteriorar-se por completo. </w:t>
      </w:r>
    </w:p>
    <w:p w14:paraId="7D5407E6" w14:textId="77777777" w:rsidR="00EE701B" w:rsidRPr="0083249C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Além disso a umidade também é um dos principais fatores nessa fase de produção do vinho, onde em acima de 80% há uma chance de contaminação por fungos na bebida e, inferiormente a 45%, há o risco de ressecamento dos barris onde o vinho é armazenado assim liberando os gases do processo e provocando um contato da bebida com os gases que estão no ar. A umidade ideal fica entre 60% e 75%.</w:t>
      </w:r>
    </w:p>
    <w:p w14:paraId="1BBFF98B" w14:textId="73159C94" w:rsidR="00EE701B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Segundo a EMBRAPA (Empresa Brasileira de Pesquisa Agropecuária) uma das principais doenças que afetam o vinho é a podridão-da-uva-madura que se prolifera em altas umidades na fase de amadurecimento do vinho, evidenciando a existência de uma questão passível de redução quando controlada a temperatura.</w:t>
      </w:r>
    </w:p>
    <w:p w14:paraId="1F24C0F2" w14:textId="77777777" w:rsidR="00EE701B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</w:p>
    <w:p w14:paraId="5B9F21B0" w14:textId="77777777" w:rsidR="00EE701B" w:rsidRPr="0083249C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</w:p>
    <w:p w14:paraId="55DABA34" w14:textId="50637DB5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63BD9EED" wp14:editId="7C86CEA6">
            <wp:extent cx="5730240" cy="1988820"/>
            <wp:effectExtent l="0" t="0" r="3810" b="0"/>
            <wp:docPr id="2" name="Imagem 2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6777" w14:textId="77777777" w:rsidR="00EE701B" w:rsidRPr="0083249C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22EFC74D" w14:textId="59411B5E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Gráfico 1 - Evolução da capacidade média anual de agregação de valor nas principais categorias de vinhos quando mantidos dentro dos padrões de armazenamento.</w:t>
      </w:r>
    </w:p>
    <w:p w14:paraId="31C3C249" w14:textId="4120A3C7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1C37D8A5" w14:textId="257EF322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124213E1" w14:textId="0C015EE1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2BA1A3CC" w14:textId="77777777" w:rsidR="00EE701B" w:rsidRPr="0083249C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0EFFFCB7" w14:textId="0BF1E339" w:rsidR="00EE701B" w:rsidRDefault="00EE701B" w:rsidP="00EE701B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noProof/>
          <w:color w:val="000000" w:themeColor="text1"/>
        </w:rPr>
        <w:lastRenderedPageBreak/>
        <w:drawing>
          <wp:inline distT="0" distB="0" distL="0" distR="0" wp14:anchorId="6B84719D" wp14:editId="530785C7">
            <wp:extent cx="5730240" cy="1935480"/>
            <wp:effectExtent l="0" t="0" r="3810" b="7620"/>
            <wp:docPr id="3" name="Imagem 3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6B615" w14:textId="77777777" w:rsidR="00EE701B" w:rsidRPr="0083249C" w:rsidRDefault="00EE701B" w:rsidP="00EE701B">
      <w:pPr>
        <w:jc w:val="center"/>
        <w:rPr>
          <w:rFonts w:ascii="Times New Roman" w:hAnsi="Times New Roman"/>
          <w:color w:val="000000" w:themeColor="text1"/>
        </w:rPr>
      </w:pPr>
    </w:p>
    <w:p w14:paraId="0D8EACC9" w14:textId="77777777" w:rsidR="00EE701B" w:rsidRPr="0083249C" w:rsidRDefault="00EE701B" w:rsidP="00EE701B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Gráfico 2 - Evolução da capacidade média anual de agregação (no caso, perda) de valor nas principais categorias de vinhos quando mantidos fora dos padrões de armazenamento.</w:t>
      </w:r>
    </w:p>
    <w:p w14:paraId="35874641" w14:textId="77777777" w:rsidR="00EE701B" w:rsidRPr="0083249C" w:rsidRDefault="00EE701B" w:rsidP="00EE701B">
      <w:pPr>
        <w:rPr>
          <w:rFonts w:ascii="Times New Roman" w:hAnsi="Times New Roman"/>
          <w:color w:val="000000" w:themeColor="text1"/>
        </w:rPr>
      </w:pPr>
    </w:p>
    <w:p w14:paraId="6CC3A9D8" w14:textId="600ABC09" w:rsidR="001C5B6A" w:rsidRPr="00EE701B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bookmarkStart w:id="8" w:name="_Hlk99571345"/>
      <w:r w:rsidRPr="0083249C">
        <w:rPr>
          <w:rFonts w:ascii="Times New Roman" w:hAnsi="Times New Roman"/>
          <w:color w:val="000000" w:themeColor="text1"/>
        </w:rPr>
        <w:t>Devi</w:t>
      </w:r>
      <w:bookmarkEnd w:id="8"/>
      <w:r w:rsidRPr="0083249C">
        <w:rPr>
          <w:rFonts w:ascii="Times New Roman" w:hAnsi="Times New Roman"/>
          <w:color w:val="000000" w:themeColor="text1"/>
        </w:rPr>
        <w:t>do aos motivos supracitados, nossa equipe encontrou uma possibilidade de atuar nesse segmento e nessa parte específica do processo de amadurecimento do produto.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9" w:name="_Toc104391404"/>
      <w:r w:rsidRPr="00084588">
        <w:rPr>
          <w:b/>
        </w:rPr>
        <w:t>Problema / justificativa do projeto</w:t>
      </w:r>
      <w:bookmarkEnd w:id="9"/>
    </w:p>
    <w:p w14:paraId="35EA34EA" w14:textId="1F8D58D0" w:rsidR="003F4E12" w:rsidRPr="00EE701B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 xml:space="preserve">A consultoria PurpleTech tem por missão, realizar a coleta de dados, através de sensores de temperatura e umidade, enviando a mesma para um computador local instalado e ao mesmo tempo em nuvem, para que o mesmo seja transformado em informações precisa para a tomada de decisão sobre os vinhos armazenado, visando a qualidade do produto durante o seu período de envelhecimento dentro dos armazéns. 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10" w:name="_Toc104391405"/>
      <w:r w:rsidRPr="00192CAB">
        <w:rPr>
          <w:b/>
        </w:rPr>
        <w:t>objetivo da solução</w:t>
      </w:r>
      <w:bookmarkEnd w:id="10"/>
    </w:p>
    <w:p w14:paraId="48A51C5D" w14:textId="77777777" w:rsidR="00EE701B" w:rsidRPr="0083249C" w:rsidRDefault="00EE701B" w:rsidP="00EE701B">
      <w:pPr>
        <w:ind w:firstLine="708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color w:val="000000" w:themeColor="text1"/>
        </w:rPr>
        <w:t>Garantir e melhorar a qualidade do vinho armazenado em vinícolas após engarrafamento e durante seu processo de envelhecimento.</w:t>
      </w:r>
    </w:p>
    <w:p w14:paraId="662E6477" w14:textId="59DD35E3" w:rsidR="003F4E12" w:rsidRDefault="003F4E12" w:rsidP="003F4E12"/>
    <w:p w14:paraId="1669266D" w14:textId="5AF3D8B8" w:rsidR="00EE701B" w:rsidRDefault="00EE701B" w:rsidP="003F4E12"/>
    <w:p w14:paraId="57CE02BA" w14:textId="42A20C54" w:rsidR="00EE701B" w:rsidRDefault="00EE701B" w:rsidP="003F4E12"/>
    <w:p w14:paraId="5DBFC589" w14:textId="77777777" w:rsidR="00EE701B" w:rsidRDefault="00EE701B" w:rsidP="003F4E12"/>
    <w:p w14:paraId="1CD1137B" w14:textId="5FFAD44B" w:rsidR="003F4E12" w:rsidRPr="00192CAB" w:rsidRDefault="00CE6EFB" w:rsidP="003F4E12">
      <w:pPr>
        <w:pStyle w:val="Ttulo2"/>
        <w:rPr>
          <w:b/>
        </w:rPr>
      </w:pPr>
      <w:bookmarkStart w:id="11" w:name="_Toc104391406"/>
      <w:r w:rsidRPr="00192CAB">
        <w:rPr>
          <w:b/>
        </w:rPr>
        <w:lastRenderedPageBreak/>
        <w:t>diagrama d</w:t>
      </w:r>
      <w:r w:rsidR="00A33E38">
        <w:rPr>
          <w:b/>
        </w:rPr>
        <w:t>E</w:t>
      </w:r>
      <w:r w:rsidRPr="00192CAB">
        <w:rPr>
          <w:b/>
        </w:rPr>
        <w:t xml:space="preserve"> </w:t>
      </w:r>
      <w:r w:rsidR="00A33E38">
        <w:rPr>
          <w:b/>
        </w:rPr>
        <w:t>Visão de negócio</w:t>
      </w:r>
      <w:bookmarkEnd w:id="11"/>
    </w:p>
    <w:p w14:paraId="1BE51EE4" w14:textId="70027A3F" w:rsidR="003F4E12" w:rsidRDefault="00283092" w:rsidP="003F4E12">
      <w:r>
        <w:t>Diagrama</w:t>
      </w:r>
      <w:r w:rsidR="00CE6EFB" w:rsidRPr="00CE6EFB">
        <w:t xml:space="preserve"> d</w:t>
      </w:r>
      <w:r w:rsidR="003E1531">
        <w:t>e Visão de Negócio</w:t>
      </w:r>
      <w:r w:rsidR="00CE6EFB" w:rsidRPr="00CE6EFB">
        <w:t xml:space="preserve"> para o cliente</w:t>
      </w:r>
      <w:r>
        <w:t xml:space="preserve"> final</w:t>
      </w:r>
      <w:r w:rsidR="00CE6EFB" w:rsidRPr="00CE6EFB">
        <w:t xml:space="preserve"> com foco no que vai solucionar e qual o ganho para o cliente</w:t>
      </w:r>
      <w:r w:rsidR="003F4E12">
        <w:t>.</w:t>
      </w:r>
    </w:p>
    <w:p w14:paraId="443C698F" w14:textId="77777777" w:rsidR="003F4E12" w:rsidRDefault="003F4E12" w:rsidP="003F4E12"/>
    <w:p w14:paraId="4B2515A4" w14:textId="77777777" w:rsidR="00EE701B" w:rsidRDefault="00EE701B" w:rsidP="003F4E12"/>
    <w:p w14:paraId="2C2C006F" w14:textId="77777777" w:rsidR="00EE701B" w:rsidRDefault="00EE701B" w:rsidP="003F4E12">
      <w:r w:rsidRPr="0083249C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14702ECB" wp14:editId="594BAE1D">
            <wp:extent cx="5760720" cy="32475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74" r="782"/>
                    <a:stretch/>
                  </pic:blipFill>
                  <pic:spPr bwMode="auto">
                    <a:xfrm>
                      <a:off x="0" y="0"/>
                      <a:ext cx="5760720" cy="324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B6D6" w14:textId="77777777" w:rsidR="00EE701B" w:rsidRDefault="00EE701B" w:rsidP="003F4E12"/>
    <w:p w14:paraId="2E52AABC" w14:textId="77777777" w:rsidR="00EE701B" w:rsidRPr="0083249C" w:rsidRDefault="00EE701B" w:rsidP="00EE701B">
      <w:pPr>
        <w:jc w:val="center"/>
        <w:rPr>
          <w:rFonts w:ascii="Times New Roman" w:hAnsi="Times New Roman"/>
          <w:color w:val="000000" w:themeColor="text1"/>
        </w:rPr>
      </w:pPr>
      <w:r w:rsidRPr="00B04D05">
        <w:rPr>
          <w:rFonts w:ascii="Times New Roman" w:hAnsi="Times New Roman"/>
          <w:b/>
          <w:bCs/>
          <w:color w:val="000000" w:themeColor="text1"/>
        </w:rPr>
        <w:t>Imagem 3</w:t>
      </w:r>
      <w:r w:rsidRPr="0083249C">
        <w:rPr>
          <w:rFonts w:ascii="Times New Roman" w:hAnsi="Times New Roman"/>
          <w:color w:val="000000" w:themeColor="text1"/>
        </w:rPr>
        <w:t xml:space="preserve"> – Diagrama de Visão de Negócios.</w:t>
      </w:r>
    </w:p>
    <w:p w14:paraId="3AD6336A" w14:textId="77777777" w:rsidR="00EE701B" w:rsidRDefault="00EE701B" w:rsidP="003F4E12"/>
    <w:p w14:paraId="2D0B5FD2" w14:textId="0973CEEE" w:rsidR="00EE701B" w:rsidRDefault="00EE701B" w:rsidP="003F4E12">
      <w:pPr>
        <w:sectPr w:rsidR="00EE701B" w:rsidSect="002A73B7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2" w:name="_Toc104391407"/>
      <w:r>
        <w:lastRenderedPageBreak/>
        <w:t>PLANEJAMENTO DO PROJETO</w:t>
      </w:r>
      <w:bookmarkEnd w:id="12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3" w:name="_Toc104391408"/>
      <w:r w:rsidRPr="00192CAB">
        <w:rPr>
          <w:b/>
        </w:rPr>
        <w:t>Definição da Equipe do projeto</w:t>
      </w:r>
      <w:bookmarkEnd w:id="13"/>
      <w:r w:rsidR="00A10A2D" w:rsidRPr="00192CAB">
        <w:rPr>
          <w:b/>
        </w:rPr>
        <w:t xml:space="preserve"> </w:t>
      </w:r>
    </w:p>
    <w:p w14:paraId="476EA819" w14:textId="281A3F07" w:rsidR="00334A3A" w:rsidRDefault="00370E34" w:rsidP="00124F5F">
      <w:r w:rsidRPr="004B1208">
        <w:tab/>
      </w:r>
      <w:r w:rsidR="00124F5F" w:rsidRPr="00124F5F">
        <w:t>Descrever a equipe e seus papéis no projeto</w:t>
      </w:r>
      <w:r w:rsidR="00124F5F">
        <w:t>, mencionar os papéis de acordo com a metodologia ágil adotada. Ex. Scrum Master, Product Owner, Time de Desenvolvimento, etc. Deixar claro quem fez o quê no projeto, um integrante pode ter mais de um papel no projeto.</w:t>
      </w:r>
    </w:p>
    <w:p w14:paraId="11F0B23B" w14:textId="77777777" w:rsidR="00A46132" w:rsidRDefault="00A46132" w:rsidP="00124F5F"/>
    <w:p w14:paraId="04DCC47E" w14:textId="60400F4E" w:rsidR="00334A3A" w:rsidRDefault="00A46132" w:rsidP="00124F5F">
      <w:r>
        <w:tab/>
      </w:r>
      <w:r w:rsidR="00334A3A">
        <w:t xml:space="preserve">Foi definido uma rotatividade </w:t>
      </w:r>
      <w:r w:rsidR="00692A59">
        <w:t>semanal</w:t>
      </w:r>
      <w:r w:rsidR="00334A3A">
        <w:t xml:space="preserve"> para que todos os integrantes do grupo assumisse a responsabilidade como Product Owner e como Scrum Master, assim, alinhando todos com a mesma experiência e conhecimento de ambas as funções, sendo assim, definidos na orde</w:t>
      </w:r>
      <w:r w:rsidR="00692A59">
        <w:t>m</w:t>
      </w:r>
      <w:r w:rsidR="00334A3A">
        <w:t xml:space="preserve">, </w:t>
      </w:r>
      <w:r w:rsidR="00692A59">
        <w:t>na primeira semana Lourenzo Mota e Gabriel Antônio, segunda semana, Gabriel Antônio e Nicolas Gonzaga, na terceira semana Nicolas Gonzaga e Rafaela Dias, na quarta semana Rafaela Dias e Leonardo Peres, na quinta semana Leonardo Peres e Michelly Mendes, e finalizando, Michelly Mendes e Lourenzo Mota.</w:t>
      </w:r>
    </w:p>
    <w:p w14:paraId="3845A48E" w14:textId="62C69CEC" w:rsidR="00692A59" w:rsidRDefault="00692A59" w:rsidP="00124F5F"/>
    <w:p w14:paraId="1ECF211C" w14:textId="59F24E3C" w:rsidR="00692A59" w:rsidRDefault="00A46132" w:rsidP="00124F5F">
      <w:r>
        <w:tab/>
      </w:r>
      <w:r w:rsidR="00692A59">
        <w:t>Como time de desenvolvimento todos os integrantes do grupo tiveram participação nas atividades</w:t>
      </w:r>
    </w:p>
    <w:p w14:paraId="34E73F6E" w14:textId="77777777" w:rsidR="00FB18CD" w:rsidRDefault="00FB18CD" w:rsidP="00124F5F"/>
    <w:p w14:paraId="30F7FC13" w14:textId="168AA747" w:rsidR="00692A59" w:rsidRPr="00124F5F" w:rsidRDefault="00692A59" w:rsidP="00124F5F">
      <w:r>
        <w:t xml:space="preserve">Gabriel Antônio: </w:t>
      </w:r>
      <w:r w:rsidR="00A46132">
        <w:t xml:space="preserve">cada uma escre o que fez </w:t>
      </w:r>
    </w:p>
    <w:p w14:paraId="5AF2D35F" w14:textId="2628E31D" w:rsidR="00692A59" w:rsidRDefault="00692A59" w:rsidP="00151454">
      <w:r>
        <w:t>Leonardo Peres:</w:t>
      </w:r>
      <w:r w:rsidR="00FB18CD">
        <w:t xml:space="preserve"> </w:t>
      </w:r>
    </w:p>
    <w:p w14:paraId="29BFF223" w14:textId="194C7B74" w:rsidR="00692A59" w:rsidRDefault="00692A59" w:rsidP="00151454">
      <w:r>
        <w:t>Lourenzo Mota:</w:t>
      </w:r>
      <w:r w:rsidR="00FB18CD">
        <w:t xml:space="preserve"> </w:t>
      </w:r>
    </w:p>
    <w:p w14:paraId="1BD08FB2" w14:textId="44EBC4E7" w:rsidR="00692A59" w:rsidRDefault="00692A59" w:rsidP="00151454">
      <w:r>
        <w:t>Michelly Mendes:</w:t>
      </w:r>
    </w:p>
    <w:p w14:paraId="21E766F5" w14:textId="7ED3EC6D" w:rsidR="00692A59" w:rsidRDefault="00692A59" w:rsidP="00151454">
      <w:r>
        <w:t>Nicolas Gonzaga:</w:t>
      </w:r>
      <w:r w:rsidR="00FB18CD">
        <w:t xml:space="preserve"> </w:t>
      </w:r>
    </w:p>
    <w:p w14:paraId="7C7E5D0E" w14:textId="6502E771" w:rsidR="00692A59" w:rsidRDefault="00692A59" w:rsidP="00151454">
      <w:r>
        <w:t>Rafaela Dias:</w:t>
      </w:r>
    </w:p>
    <w:p w14:paraId="09E2F69D" w14:textId="3FB0349B" w:rsidR="00370E34" w:rsidRDefault="00370E34" w:rsidP="00151454">
      <w:r>
        <w:tab/>
      </w:r>
    </w:p>
    <w:p w14:paraId="65DEEBDB" w14:textId="77777777" w:rsidR="00A46132" w:rsidRDefault="00A46132" w:rsidP="00151454"/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4" w:name="_Toc104391409"/>
      <w:r w:rsidRPr="00192CAB">
        <w:rPr>
          <w:b/>
        </w:rPr>
        <w:lastRenderedPageBreak/>
        <w:t>PROCESSO E FERRAMENTA DE GESTÃO DE PROJETOS</w:t>
      </w:r>
      <w:bookmarkEnd w:id="14"/>
      <w:r w:rsidRPr="00192CAB">
        <w:rPr>
          <w:b/>
        </w:rPr>
        <w:t xml:space="preserve"> </w:t>
      </w:r>
    </w:p>
    <w:p w14:paraId="36D8D2B1" w14:textId="2F705D21" w:rsidR="00370E34" w:rsidRDefault="00EB4A20" w:rsidP="00EB4A20">
      <w:r w:rsidRPr="004B1208">
        <w:tab/>
      </w:r>
      <w:r w:rsidR="004F00C9">
        <w:tab/>
      </w:r>
      <w:r w:rsidRPr="00EB4A20">
        <w:t>Descrever o processo de gestão e seus benefícios: Divisão das tarefas, evidências das Daily Meetings</w:t>
      </w:r>
      <w:r w:rsidR="00F31994">
        <w:t xml:space="preserve"> (exemplo de Ata de reunião)</w:t>
      </w:r>
      <w:r w:rsidRPr="00EB4A20">
        <w:t xml:space="preserve">; Prints da ferramenta </w:t>
      </w:r>
      <w:r>
        <w:t xml:space="preserve">de gestão de atividades </w:t>
      </w:r>
      <w:r w:rsidRPr="00EB4A20">
        <w:t>utilizada</w:t>
      </w:r>
      <w:r w:rsidR="00370E34">
        <w:t>.</w:t>
      </w:r>
    </w:p>
    <w:p w14:paraId="04B18AB7" w14:textId="0768785F" w:rsidR="00CF71D4" w:rsidRDefault="00CF71D4" w:rsidP="00EB4A20"/>
    <w:p w14:paraId="1E23425E" w14:textId="77777777" w:rsidR="00CF71D4" w:rsidRPr="0083249C" w:rsidRDefault="00CF71D4" w:rsidP="00CF71D4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6134F3B8" wp14:editId="4776D5B3">
            <wp:extent cx="5400040" cy="2552700"/>
            <wp:effectExtent l="0" t="0" r="0" b="0"/>
            <wp:docPr id="8" name="Imagem 8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DEE6" w14:textId="77777777" w:rsidR="00CF71D4" w:rsidRPr="0083249C" w:rsidRDefault="00CF71D4" w:rsidP="00CF71D4">
      <w:pPr>
        <w:jc w:val="center"/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b/>
          <w:bCs/>
          <w:color w:val="000000" w:themeColor="text1"/>
        </w:rPr>
        <w:t>Imagem 1</w:t>
      </w:r>
      <w:r w:rsidRPr="0083249C">
        <w:rPr>
          <w:rFonts w:ascii="Times New Roman" w:hAnsi="Times New Roman"/>
          <w:color w:val="000000" w:themeColor="text1"/>
        </w:rPr>
        <w:t xml:space="preserve"> – Processo utilizado dentro da equipe da PurpleTech.</w:t>
      </w:r>
    </w:p>
    <w:p w14:paraId="4DDE88F6" w14:textId="77777777" w:rsidR="00CF71D4" w:rsidRDefault="00CF71D4" w:rsidP="00EB4A20"/>
    <w:p w14:paraId="2C579AA4" w14:textId="5954BB87" w:rsidR="00A46132" w:rsidRDefault="00A46132" w:rsidP="00EB4A20"/>
    <w:p w14:paraId="22AB0AA1" w14:textId="1E72B214" w:rsidR="00A46132" w:rsidRDefault="00A46132" w:rsidP="00EB4A20">
      <w:r w:rsidRPr="00A46132">
        <w:drawing>
          <wp:inline distT="0" distB="0" distL="0" distR="0" wp14:anchorId="0DB792F5" wp14:editId="6AC952C6">
            <wp:extent cx="5760720" cy="31502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B18" w14:textId="23C7BF20" w:rsidR="00CF71D4" w:rsidRDefault="00CF71D4" w:rsidP="00CF71D4">
      <w:pPr>
        <w:jc w:val="center"/>
      </w:pPr>
      <w:r w:rsidRPr="00CF71D4">
        <w:rPr>
          <w:b/>
        </w:rPr>
        <w:t>Imagem 2</w:t>
      </w:r>
      <w:r>
        <w:t xml:space="preserve"> – Ferramenta de Gestão Trello.</w:t>
      </w:r>
    </w:p>
    <w:p w14:paraId="36A108FE" w14:textId="40FBE912" w:rsidR="00CF71D4" w:rsidRDefault="00CF71D4" w:rsidP="00EB4A20">
      <w:r w:rsidRPr="00CF71D4">
        <w:lastRenderedPageBreak/>
        <w:drawing>
          <wp:inline distT="0" distB="0" distL="0" distR="0" wp14:anchorId="780BE6B5" wp14:editId="3B5B0F8D">
            <wp:extent cx="5760720" cy="44913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2518" w14:textId="66D973F3" w:rsidR="00CF71D4" w:rsidRDefault="00CF71D4" w:rsidP="00CF71D4">
      <w:pPr>
        <w:jc w:val="center"/>
      </w:pPr>
      <w:r w:rsidRPr="00CF71D4">
        <w:rPr>
          <w:b/>
        </w:rPr>
        <w:t>Imagem 3</w:t>
      </w:r>
      <w:r>
        <w:t xml:space="preserve"> – Modelo de Ata de Reunião utilizada.</w:t>
      </w:r>
    </w:p>
    <w:p w14:paraId="371799F5" w14:textId="77777777" w:rsidR="00EB4A20" w:rsidRPr="00192CAB" w:rsidRDefault="002D45C8" w:rsidP="002D45C8">
      <w:pPr>
        <w:pStyle w:val="Ttulo2"/>
        <w:rPr>
          <w:b/>
        </w:rPr>
      </w:pPr>
      <w:bookmarkStart w:id="15" w:name="_Toc104391410"/>
      <w:r w:rsidRPr="00192CAB">
        <w:rPr>
          <w:b/>
        </w:rPr>
        <w:t>Gestão dos Riscos do Projeto</w:t>
      </w:r>
      <w:bookmarkEnd w:id="15"/>
      <w:r w:rsidR="00EB4A20" w:rsidRPr="00192CAB">
        <w:rPr>
          <w:b/>
        </w:rPr>
        <w:t xml:space="preserve"> </w:t>
      </w:r>
    </w:p>
    <w:p w14:paraId="1F7A14B0" w14:textId="3ADFCA39" w:rsidR="00370E34" w:rsidRDefault="00EB4A20" w:rsidP="00EB4A20">
      <w:r w:rsidRPr="004B1208">
        <w:tab/>
      </w:r>
      <w:r w:rsidR="002D45C8" w:rsidRPr="002D45C8">
        <w:t>Apresentar os principais riscos levantados, sua classificação e plano de resposta</w:t>
      </w:r>
      <w:r w:rsidR="003E1531">
        <w:t xml:space="preserve"> (somente para </w:t>
      </w:r>
      <w:r w:rsidR="002D230A">
        <w:t xml:space="preserve">turmas </w:t>
      </w:r>
      <w:r w:rsidR="003E1531">
        <w:t>que t</w:t>
      </w:r>
      <w:r w:rsidR="002D230A">
        <w:t>i</w:t>
      </w:r>
      <w:r w:rsidR="003E1531">
        <w:t>ve</w:t>
      </w:r>
      <w:r w:rsidR="002D230A">
        <w:t>ram</w:t>
      </w:r>
      <w:r w:rsidR="003E1531">
        <w:t xml:space="preserve"> essa aula e exercício)</w:t>
      </w:r>
      <w:r w:rsidR="002D45C8" w:rsidRPr="002D45C8">
        <w:t>.</w:t>
      </w:r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6" w:name="_Toc104391411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6"/>
      <w:r w:rsidR="00EB4A20" w:rsidRPr="00192CAB">
        <w:rPr>
          <w:b/>
        </w:rPr>
        <w:t xml:space="preserve"> </w:t>
      </w:r>
    </w:p>
    <w:p w14:paraId="09D80282" w14:textId="3F422844" w:rsidR="00EB4A20" w:rsidRDefault="00EB4A20" w:rsidP="00EB4A20">
      <w:r w:rsidRPr="004B1208">
        <w:tab/>
      </w:r>
      <w:r w:rsidR="002D45C8" w:rsidRPr="002D45C8">
        <w:t xml:space="preserve">Apresentar o Product Backlog </w:t>
      </w:r>
      <w:r w:rsidR="00397739">
        <w:t xml:space="preserve">e </w:t>
      </w:r>
      <w:r w:rsidR="00397739" w:rsidRPr="002D45C8">
        <w:t xml:space="preserve">a lista dos requisitos, </w:t>
      </w:r>
      <w:r w:rsidR="005D1AEE">
        <w:t xml:space="preserve">com </w:t>
      </w:r>
      <w:r w:rsidR="00397739" w:rsidRPr="002D45C8">
        <w:t>a classificação</w:t>
      </w:r>
      <w:r w:rsidR="005D1AEE">
        <w:t xml:space="preserve"> de prioridade.</w:t>
      </w:r>
    </w:p>
    <w:p w14:paraId="680F7D43" w14:textId="2CDFB6BB" w:rsidR="00CF71D4" w:rsidRDefault="00CF71D4" w:rsidP="00EB4A20"/>
    <w:p w14:paraId="1D71F263" w14:textId="71897BAB" w:rsidR="00CF71D4" w:rsidRDefault="00CF71D4" w:rsidP="00EB4A20">
      <w:r>
        <w:t xml:space="preserve">Diagrama de Solução </w:t>
      </w:r>
    </w:p>
    <w:p w14:paraId="425A3AF1" w14:textId="03B8B9C3" w:rsidR="000D5561" w:rsidRDefault="000D5561" w:rsidP="00EB4A20">
      <w:r>
        <w:t>Diagrama de Visão de Negócio</w:t>
      </w:r>
    </w:p>
    <w:p w14:paraId="28B58B47" w14:textId="77777777" w:rsidR="000D5561" w:rsidRDefault="000D5561" w:rsidP="00EB4A20">
      <w:r>
        <w:t xml:space="preserve">Métricas </w:t>
      </w:r>
    </w:p>
    <w:p w14:paraId="32F0DE88" w14:textId="2B098EBC" w:rsidR="00CF71D4" w:rsidRDefault="00CF71D4" w:rsidP="00EB4A20">
      <w:r>
        <w:t xml:space="preserve">Github </w:t>
      </w:r>
    </w:p>
    <w:p w14:paraId="5F1DFB54" w14:textId="4AF766CA" w:rsidR="00CF71D4" w:rsidRDefault="00CF71D4" w:rsidP="00EB4A20">
      <w:r>
        <w:lastRenderedPageBreak/>
        <w:t>Site Institucional (Home)</w:t>
      </w:r>
    </w:p>
    <w:p w14:paraId="1D3B8576" w14:textId="056198F5" w:rsidR="00CF71D4" w:rsidRDefault="00CF71D4" w:rsidP="00EB4A20">
      <w:r>
        <w:t xml:space="preserve">Site Institucional </w:t>
      </w:r>
      <w:r>
        <w:t>(Cadastro e Login)</w:t>
      </w:r>
    </w:p>
    <w:p w14:paraId="79C717E4" w14:textId="499919C7" w:rsidR="00CF71D4" w:rsidRDefault="00CF71D4" w:rsidP="00CF71D4">
      <w:r>
        <w:t xml:space="preserve">Site Institucional </w:t>
      </w:r>
      <w:r>
        <w:t>(Suporte e Fale Conosco)</w:t>
      </w:r>
    </w:p>
    <w:p w14:paraId="65EC8BB9" w14:textId="3D51980F" w:rsidR="00CF71D4" w:rsidRDefault="00CF71D4" w:rsidP="00CF71D4">
      <w:r>
        <w:t xml:space="preserve">Site Institucional </w:t>
      </w:r>
      <w:r>
        <w:t>(Tipos de Vinho)</w:t>
      </w:r>
    </w:p>
    <w:p w14:paraId="7764579F" w14:textId="356C9F95" w:rsidR="00CF71D4" w:rsidRDefault="00CF71D4" w:rsidP="00CF71D4">
      <w:r>
        <w:t>Site Institucional (</w:t>
      </w:r>
      <w:r>
        <w:t>Simulador</w:t>
      </w:r>
      <w:r>
        <w:t>)</w:t>
      </w:r>
    </w:p>
    <w:p w14:paraId="733F382E" w14:textId="7519FA13" w:rsidR="00CF71D4" w:rsidRDefault="00CF71D4" w:rsidP="00CF71D4">
      <w:r>
        <w:t>Site Institucional (</w:t>
      </w:r>
      <w:r>
        <w:t>Dashboard e KPI’s</w:t>
      </w:r>
      <w:r>
        <w:t>)</w:t>
      </w:r>
    </w:p>
    <w:p w14:paraId="009B906F" w14:textId="71AD6D5C" w:rsidR="009A3289" w:rsidRDefault="009A3289" w:rsidP="00CF71D4">
      <w:r>
        <w:t>Teste de Sensor</w:t>
      </w:r>
    </w:p>
    <w:p w14:paraId="25496493" w14:textId="31FBE723" w:rsidR="009A3289" w:rsidRDefault="009A3289" w:rsidP="00CF71D4">
      <w:r>
        <w:t>Banco de Dados (Script)</w:t>
      </w:r>
    </w:p>
    <w:p w14:paraId="2F67A97A" w14:textId="3AA23D4C" w:rsidR="009A3289" w:rsidRDefault="009A3289" w:rsidP="009A3289">
      <w:r>
        <w:t xml:space="preserve">Banco de Dados </w:t>
      </w:r>
      <w:r>
        <w:t>(Modelagem</w:t>
      </w:r>
      <w:r>
        <w:t>)</w:t>
      </w:r>
    </w:p>
    <w:p w14:paraId="7D165F7A" w14:textId="6EF424F8" w:rsidR="009A3289" w:rsidRDefault="009A3289" w:rsidP="009A3289">
      <w:r>
        <w:t>Conexão de Banco de Dados Azure</w:t>
      </w:r>
    </w:p>
    <w:p w14:paraId="23B85F0D" w14:textId="442D609D" w:rsidR="009A3289" w:rsidRDefault="009A3289" w:rsidP="009A3289">
      <w:r>
        <w:t>Conexão de</w:t>
      </w:r>
      <w:r>
        <w:t xml:space="preserve"> Site Institucional</w:t>
      </w:r>
      <w:r>
        <w:t xml:space="preserve"> Azure</w:t>
      </w:r>
    </w:p>
    <w:p w14:paraId="1BE03B55" w14:textId="22F28D1B" w:rsidR="00DF653B" w:rsidRDefault="00DF653B" w:rsidP="009A3289">
      <w:r>
        <w:t>Ferramenta d</w:t>
      </w:r>
      <w:r w:rsidR="000D5561">
        <w:t>e Help Desk</w:t>
      </w:r>
    </w:p>
    <w:p w14:paraId="4E1C0FBD" w14:textId="1BE5FC4A" w:rsidR="000D5561" w:rsidRDefault="000D5561" w:rsidP="009A3289">
      <w:r>
        <w:t>Fluxograma de Serviço</w:t>
      </w:r>
    </w:p>
    <w:p w14:paraId="610C706F" w14:textId="5F7D83D4" w:rsidR="000D5561" w:rsidRDefault="000D5561" w:rsidP="009A3289">
      <w:r>
        <w:t>Gerenciamento de Mudança</w:t>
      </w:r>
    </w:p>
    <w:p w14:paraId="6D373973" w14:textId="631A2C75" w:rsidR="000D5561" w:rsidRDefault="000D5561" w:rsidP="009A3289">
      <w:r>
        <w:t>Manual de Instrução</w:t>
      </w:r>
    </w:p>
    <w:p w14:paraId="3EE4FA63" w14:textId="77777777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7" w:name="_Toc104391412"/>
      <w:r w:rsidRPr="00192CAB">
        <w:rPr>
          <w:b/>
        </w:rPr>
        <w:t>Sprints / sprint backlog</w:t>
      </w:r>
      <w:bookmarkEnd w:id="17"/>
      <w:r w:rsidRPr="00192CAB">
        <w:rPr>
          <w:b/>
        </w:rPr>
        <w:t xml:space="preserve"> </w:t>
      </w:r>
    </w:p>
    <w:p w14:paraId="58FDD0F7" w14:textId="437FA6A9" w:rsidR="00E77331" w:rsidRDefault="000C7251" w:rsidP="000C7251">
      <w:r w:rsidRPr="004B1208">
        <w:tab/>
      </w:r>
      <w:r w:rsidRPr="000C7251">
        <w:t>Apresentar o(s) Sprint Backlog(s) – O que do Product Backlog foi endereçado no(s) Sprint(s)</w:t>
      </w:r>
    </w:p>
    <w:p w14:paraId="132987C0" w14:textId="77777777" w:rsidR="00E77331" w:rsidRDefault="00E77331" w:rsidP="000C7251"/>
    <w:p w14:paraId="3099357B" w14:textId="547910A0" w:rsidR="00E77331" w:rsidRDefault="00E77331" w:rsidP="000C7251">
      <w:r>
        <w:tab/>
        <w:t>Foram separados por sprint backlogs semanais como o exemplo abaixo;</w:t>
      </w:r>
    </w:p>
    <w:p w14:paraId="77943510" w14:textId="0E945E35" w:rsidR="00E77331" w:rsidRDefault="00E77331" w:rsidP="000C7251">
      <w:r w:rsidRPr="00E77331">
        <w:drawing>
          <wp:inline distT="0" distB="0" distL="0" distR="0" wp14:anchorId="545C8328" wp14:editId="07304C47">
            <wp:extent cx="5760720" cy="2526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BE5D" w14:textId="41B03631" w:rsidR="00E77331" w:rsidRDefault="00E77331" w:rsidP="000C7251">
      <w:r>
        <w:lastRenderedPageBreak/>
        <w:tab/>
        <w:t xml:space="preserve">Sendo remanejado cada cartão, conforme andamento do projeto, podendo o mesmo retorna para o início ou não a partir do feedback de nosso cliente. Sendo também dividido conforme a demanda do projeto as atribuições e designações para cada integrante do grupo. </w:t>
      </w:r>
    </w:p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F678C1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104391413"/>
      <w:r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A66A93"/>
    <w:p w14:paraId="385B2FED" w14:textId="592ABB4D" w:rsidR="00A66A93" w:rsidRPr="00192CAB" w:rsidRDefault="002D230A" w:rsidP="00A66A93">
      <w:pPr>
        <w:pStyle w:val="Ttulo2"/>
        <w:rPr>
          <w:b/>
        </w:rPr>
      </w:pPr>
      <w:bookmarkStart w:id="19" w:name="_Toc104391414"/>
      <w:r>
        <w:rPr>
          <w:b/>
          <w:noProof/>
        </w:rPr>
        <w:t>DIA</w:t>
      </w:r>
      <w:r w:rsidR="001601C3">
        <w:rPr>
          <w:b/>
          <w:noProof/>
        </w:rPr>
        <w:t xml:space="preserve">GRAMA DE </w:t>
      </w:r>
      <w:r w:rsidR="00C17003" w:rsidRPr="00E2667A">
        <w:rPr>
          <w:b/>
          <w:noProof/>
        </w:rPr>
        <w:t>Solução Técnica</w:t>
      </w:r>
      <w:bookmarkEnd w:id="19"/>
      <w:r w:rsidR="00C17003" w:rsidRPr="00E2667A">
        <w:rPr>
          <w:b/>
          <w:noProof/>
        </w:rPr>
        <w:t xml:space="preserve"> </w:t>
      </w:r>
    </w:p>
    <w:p w14:paraId="0D0A56B4" w14:textId="24B49E39" w:rsidR="00E77331" w:rsidRDefault="00A66A93" w:rsidP="00A66A93">
      <w:r w:rsidRPr="004B1208">
        <w:tab/>
      </w:r>
      <w:r w:rsidRPr="00A66A93">
        <w:t>Descrição da solução, detalhamento dos componentes utilizados, diagramas de arquitetura</w:t>
      </w:r>
      <w:r w:rsidR="007D64DC">
        <w:t>, etc</w:t>
      </w:r>
      <w:r w:rsidR="00AB0314">
        <w:t>.</w:t>
      </w:r>
    </w:p>
    <w:p w14:paraId="64C3B7EE" w14:textId="0DA46302" w:rsidR="00E77331" w:rsidRDefault="00E77331" w:rsidP="00A66A93">
      <w:r>
        <w:tab/>
        <w:t>No diagrama de solução o mesmo é apresentado de maneira a ser utilizado pelo técnico responsável por implementar nosso</w:t>
      </w:r>
      <w:r w:rsidR="003F0C94">
        <w:t>s</w:t>
      </w:r>
      <w:r>
        <w:t xml:space="preserve"> sistemas de forma </w:t>
      </w:r>
      <w:r w:rsidR="003F0C94">
        <w:t>que as informações sejam</w:t>
      </w:r>
      <w:r>
        <w:t xml:space="preserve"> coletadas e assim </w:t>
      </w:r>
      <w:r w:rsidR="003F0C94">
        <w:t xml:space="preserve">seja </w:t>
      </w:r>
      <w:r w:rsidR="00AB0314">
        <w:t>encaminhada</w:t>
      </w:r>
      <w:r w:rsidR="003F0C94">
        <w:t xml:space="preserve"> para o banco e possam ser consultadas pelo nosso cliente através do nosso site institucional, após a ocorrência de seu cadastro e login na página de dashboard.</w:t>
      </w:r>
    </w:p>
    <w:p w14:paraId="435FDCF1" w14:textId="77777777" w:rsidR="00AB0314" w:rsidRDefault="00AB0314" w:rsidP="00A66A93"/>
    <w:p w14:paraId="6933EEE7" w14:textId="0BC2B472" w:rsidR="003F0C94" w:rsidRDefault="003F0C94" w:rsidP="00AB0314">
      <w:pPr>
        <w:pStyle w:val="PargrafodaLista"/>
        <w:numPr>
          <w:ilvl w:val="0"/>
          <w:numId w:val="47"/>
        </w:numPr>
      </w:pPr>
      <w:r>
        <w:t>Arduino é montado conforme o sensor de necessidade</w:t>
      </w:r>
    </w:p>
    <w:p w14:paraId="47912672" w14:textId="3FABF1BB" w:rsidR="003F0C94" w:rsidRDefault="003F0C94" w:rsidP="00AB0314">
      <w:pPr>
        <w:pStyle w:val="PargrafodaLista"/>
        <w:numPr>
          <w:ilvl w:val="0"/>
          <w:numId w:val="47"/>
        </w:numPr>
      </w:pPr>
      <w:r>
        <w:t>É realizado a configuração de script teste para confer</w:t>
      </w:r>
      <w:r w:rsidR="00AB0314">
        <w:t>ê</w:t>
      </w:r>
      <w:r>
        <w:t xml:space="preserve">ncia </w:t>
      </w:r>
    </w:p>
    <w:p w14:paraId="40EBA397" w14:textId="7CC5483B" w:rsidR="003F0C94" w:rsidRDefault="003F0C94" w:rsidP="00AB0314">
      <w:pPr>
        <w:pStyle w:val="PargrafodaLista"/>
        <w:numPr>
          <w:ilvl w:val="0"/>
          <w:numId w:val="47"/>
        </w:numPr>
      </w:pPr>
      <w:r>
        <w:t>É feito a conexão do cabo USB, junto ao Desktop</w:t>
      </w:r>
      <w:r w:rsidR="00AB0314">
        <w:t>/Notebook</w:t>
      </w:r>
    </w:p>
    <w:p w14:paraId="3770F779" w14:textId="426561FC" w:rsidR="00AB0314" w:rsidRDefault="00AB0314" w:rsidP="00AB0314">
      <w:pPr>
        <w:pStyle w:val="PargrafodaLista"/>
        <w:numPr>
          <w:ilvl w:val="0"/>
          <w:numId w:val="47"/>
        </w:numPr>
      </w:pPr>
      <w:r>
        <w:t xml:space="preserve">Enviado as informações para o banco na nuvem </w:t>
      </w:r>
    </w:p>
    <w:p w14:paraId="33132502" w14:textId="464E9476" w:rsidR="00AB0314" w:rsidRDefault="00AB0314" w:rsidP="00AB0314">
      <w:pPr>
        <w:pStyle w:val="PargrafodaLista"/>
        <w:numPr>
          <w:ilvl w:val="0"/>
          <w:numId w:val="47"/>
        </w:numPr>
      </w:pPr>
      <w:r>
        <w:t>Aplicação pode ser acessada pelo cliente através do portal</w:t>
      </w:r>
    </w:p>
    <w:p w14:paraId="7B0C5FBC" w14:textId="77777777" w:rsidR="003F0C94" w:rsidRDefault="003F0C94" w:rsidP="00A66A93"/>
    <w:p w14:paraId="3672BEA6" w14:textId="77777777" w:rsidR="00E77331" w:rsidRPr="0083249C" w:rsidRDefault="00E77331" w:rsidP="00E77331">
      <w:pPr>
        <w:rPr>
          <w:rFonts w:ascii="Times New Roman" w:hAnsi="Times New Roman"/>
          <w:color w:val="000000" w:themeColor="text1"/>
        </w:rPr>
      </w:pPr>
      <w:r w:rsidRPr="0083249C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45FA4891" wp14:editId="1BA48AE0">
            <wp:extent cx="5381706" cy="300799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42"/>
                    <a:stretch/>
                  </pic:blipFill>
                  <pic:spPr bwMode="auto">
                    <a:xfrm>
                      <a:off x="0" y="0"/>
                      <a:ext cx="5386400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14152" w14:textId="4026B8DD" w:rsidR="00A66A93" w:rsidRPr="00AB0314" w:rsidRDefault="00E77331" w:rsidP="00AB0314">
      <w:pPr>
        <w:jc w:val="center"/>
        <w:rPr>
          <w:rFonts w:ascii="Times New Roman" w:hAnsi="Times New Roman"/>
          <w:color w:val="000000" w:themeColor="text1"/>
        </w:rPr>
      </w:pPr>
      <w:r w:rsidRPr="00B04D05">
        <w:rPr>
          <w:rFonts w:ascii="Times New Roman" w:hAnsi="Times New Roman"/>
          <w:b/>
          <w:bCs/>
          <w:color w:val="000000" w:themeColor="text1"/>
        </w:rPr>
        <w:t>Imagem 4</w:t>
      </w:r>
      <w:r w:rsidRPr="0083249C">
        <w:rPr>
          <w:rFonts w:ascii="Times New Roman" w:hAnsi="Times New Roman"/>
          <w:color w:val="000000" w:themeColor="text1"/>
        </w:rPr>
        <w:t xml:space="preserve"> – Diagrama de Solução.</w:t>
      </w:r>
      <w:bookmarkStart w:id="20" w:name="_Toc154569928"/>
    </w:p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1" w:name="_Toc104391415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760EED95" w14:textId="77777777" w:rsidR="002540DA" w:rsidRDefault="00A66A93" w:rsidP="002540DA">
      <w:pPr>
        <w:rPr>
          <w:rFonts w:ascii="Times New Roman" w:hAnsi="Times New Roman"/>
          <w:color w:val="000000" w:themeColor="text1"/>
        </w:rPr>
      </w:pPr>
      <w:r w:rsidRPr="004B1208">
        <w:tab/>
      </w:r>
      <w:r w:rsidRPr="00A66A93">
        <w:t xml:space="preserve">Modelo Lógico e Físico </w:t>
      </w:r>
      <w:r w:rsidR="00390761">
        <w:t xml:space="preserve">(SCRIPT) </w:t>
      </w:r>
      <w:r w:rsidRPr="00A66A93">
        <w:t>do Banco de Dados</w:t>
      </w:r>
      <w:r w:rsidR="002540DA" w:rsidRPr="002540DA">
        <w:rPr>
          <w:rFonts w:ascii="Times New Roman" w:hAnsi="Times New Roman"/>
          <w:color w:val="000000" w:themeColor="text1"/>
        </w:rPr>
        <w:t xml:space="preserve"> </w:t>
      </w:r>
    </w:p>
    <w:p w14:paraId="4A4922E0" w14:textId="35BD5248" w:rsidR="002540DA" w:rsidRPr="00AB0314" w:rsidRDefault="002540DA" w:rsidP="002540DA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</w:r>
      <w:r>
        <w:rPr>
          <w:rFonts w:ascii="Times New Roman" w:hAnsi="Times New Roman"/>
          <w:color w:val="000000" w:themeColor="text1"/>
        </w:rPr>
        <w:t xml:space="preserve">Para que o mesmo possa ser lido e redirencionado para o banco conforme modelagem e o scprit abaixo; </w:t>
      </w:r>
    </w:p>
    <w:p w14:paraId="22D6D02A" w14:textId="02D8E934" w:rsidR="00A66A93" w:rsidRDefault="00A66A93" w:rsidP="00A66A93"/>
    <w:p w14:paraId="567730ED" w14:textId="77777777" w:rsidR="006E30C4" w:rsidRDefault="006E30C4" w:rsidP="00A66A93"/>
    <w:p w14:paraId="75E415A6" w14:textId="4A1F700C" w:rsidR="002540DA" w:rsidRDefault="006E30C4" w:rsidP="00A66A93">
      <w:r w:rsidRPr="006E30C4">
        <w:drawing>
          <wp:inline distT="0" distB="0" distL="0" distR="0" wp14:anchorId="2B8DC775" wp14:editId="28EC0DC4">
            <wp:extent cx="5760720" cy="339534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6778" w14:textId="331A682F" w:rsidR="006E30C4" w:rsidRDefault="006E30C4" w:rsidP="006E30C4">
      <w:pPr>
        <w:jc w:val="center"/>
        <w:rPr>
          <w:rFonts w:ascii="Times New Roman" w:hAnsi="Times New Roman"/>
          <w:color w:val="000000" w:themeColor="text1"/>
        </w:rPr>
      </w:pPr>
      <w:r w:rsidRPr="00B04D05">
        <w:rPr>
          <w:rFonts w:ascii="Times New Roman" w:hAnsi="Times New Roman"/>
          <w:b/>
          <w:bCs/>
          <w:color w:val="000000" w:themeColor="text1"/>
        </w:rPr>
        <w:t xml:space="preserve">Imagem </w:t>
      </w:r>
      <w:r>
        <w:rPr>
          <w:rFonts w:ascii="Times New Roman" w:hAnsi="Times New Roman"/>
          <w:b/>
          <w:bCs/>
          <w:color w:val="000000" w:themeColor="text1"/>
        </w:rPr>
        <w:t>5</w:t>
      </w:r>
      <w:r w:rsidRPr="0083249C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 xml:space="preserve"> </w:t>
      </w:r>
      <w:r w:rsidRPr="0083249C">
        <w:rPr>
          <w:rFonts w:ascii="Times New Roman" w:hAnsi="Times New Roman"/>
          <w:color w:val="000000" w:themeColor="text1"/>
        </w:rPr>
        <w:t>–</w:t>
      </w:r>
      <w:r>
        <w:rPr>
          <w:rFonts w:ascii="Times New Roman" w:hAnsi="Times New Roman"/>
          <w:color w:val="000000" w:themeColor="text1"/>
        </w:rPr>
        <w:t xml:space="preserve">  Modelagem lógica e fisíca</w:t>
      </w:r>
      <w:r w:rsidRPr="0083249C">
        <w:rPr>
          <w:rFonts w:ascii="Times New Roman" w:hAnsi="Times New Roman"/>
          <w:color w:val="000000" w:themeColor="text1"/>
        </w:rPr>
        <w:t>.</w:t>
      </w:r>
    </w:p>
    <w:p w14:paraId="16960D1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1580958E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DATABASE VINICOLA;</w:t>
      </w:r>
    </w:p>
    <w:p w14:paraId="7D713A0A" w14:textId="581AB698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USE VINICOLA;</w:t>
      </w:r>
    </w:p>
    <w:p w14:paraId="7BCC977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EMPRESA (</w:t>
      </w:r>
    </w:p>
    <w:p w14:paraId="72DB3240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CNPJ CHAR(19) PRIMARY KEY,</w:t>
      </w:r>
    </w:p>
    <w:p w14:paraId="5E23BDDB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NOME_EMPRESA VARCHAR(40),</w:t>
      </w:r>
    </w:p>
    <w:p w14:paraId="1C375719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CEP CHAR(9)</w:t>
      </w:r>
    </w:p>
    <w:p w14:paraId="2AD38942" w14:textId="721D7E85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);</w:t>
      </w:r>
    </w:p>
    <w:p w14:paraId="1045682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USUARIO (</w:t>
      </w:r>
    </w:p>
    <w:p w14:paraId="51B90BA3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IDUSUARIO INT PRIMARY KEY AUTO_INCREMENT,</w:t>
      </w:r>
    </w:p>
    <w:p w14:paraId="43004EE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FKEMPRESA CHAR(19),</w:t>
      </w:r>
    </w:p>
    <w:p w14:paraId="7DDF897E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FOREIGN KEY (FKEMPRESA)</w:t>
      </w:r>
    </w:p>
    <w:p w14:paraId="03AAB2F8" w14:textId="06055F24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lastRenderedPageBreak/>
        <w:t xml:space="preserve">    REFERENCES EMPRESA (CNPJ),</w:t>
      </w:r>
    </w:p>
    <w:p w14:paraId="46A081E0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EMAIL VARCHAR(30),</w:t>
      </w:r>
    </w:p>
    <w:p w14:paraId="16A3478B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SENHA VARCHAR(20),</w:t>
      </w:r>
    </w:p>
    <w:p w14:paraId="10FC58D2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TIPOFUNC VARCHAR(30),</w:t>
      </w:r>
    </w:p>
    <w:p w14:paraId="3BE8220B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TEL CHAR(13)</w:t>
      </w:r>
    </w:p>
    <w:p w14:paraId="114A043B" w14:textId="33F29900" w:rsid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  AUTO_INCREMENT=1000;</w:t>
      </w:r>
    </w:p>
    <w:p w14:paraId="7CE45476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5F90FE9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TIPO_VINHO (</w:t>
      </w:r>
    </w:p>
    <w:p w14:paraId="588482D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IDTIPO_VINHO INT PRIMARY KEY AUTO_INCREMENT,</w:t>
      </w:r>
    </w:p>
    <w:p w14:paraId="6E9C0F40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TIPO_VINHO VARCHAR(30),</w:t>
      </w:r>
    </w:p>
    <w:p w14:paraId="7401FD56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TEMP_MAX DECIMAL(3 , 1 ),</w:t>
      </w:r>
    </w:p>
    <w:p w14:paraId="0B60CC73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TEMP_MIN DECIMAL(3 , 1 ),</w:t>
      </w:r>
    </w:p>
    <w:p w14:paraId="1B90032A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UMID_MAX DECIMAL(3 , 1 ),</w:t>
      </w:r>
    </w:p>
    <w:p w14:paraId="7ED61C40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UMID_MIN DECIMAL(3 , 1 )</w:t>
      </w:r>
    </w:p>
    <w:p w14:paraId="7706B3B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  AUTO_INCREMENT = 100;</w:t>
      </w:r>
    </w:p>
    <w:p w14:paraId="5729660B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6A3CA9DB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ARMAZEM (</w:t>
      </w:r>
    </w:p>
    <w:p w14:paraId="344D2C0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IDARMAZEM INT PRIMARY KEY AUTO_INCREMENT,</w:t>
      </w:r>
    </w:p>
    <w:p w14:paraId="0F9F9B02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FKEMPRESA CHAR(19),</w:t>
      </w:r>
    </w:p>
    <w:p w14:paraId="790A5C9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FOREIGN KEY (FKEMPRESA)</w:t>
      </w:r>
    </w:p>
    <w:p w14:paraId="1D8FD86A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    REFERENCES EMPRESA (CNPJ),</w:t>
      </w:r>
    </w:p>
    <w:p w14:paraId="326E2B3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FKTIPO_VINHO INT,</w:t>
      </w:r>
    </w:p>
    <w:p w14:paraId="477C5BC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FOREIGN KEY (FKTIPO_VINHO)</w:t>
      </w:r>
    </w:p>
    <w:p w14:paraId="08D9E51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    REFERENCES TIPO_VINHO (IDTIPO_VINHO)</w:t>
      </w:r>
    </w:p>
    <w:p w14:paraId="2A36909A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  AUTO_INCREMENT=300;</w:t>
      </w:r>
    </w:p>
    <w:p w14:paraId="0A56375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2895E4D1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SENSORES (</w:t>
      </w:r>
    </w:p>
    <w:p w14:paraId="1977E219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IDSENSORES INT PRIMARY KEY AUTO_INCREMENT,</w:t>
      </w:r>
    </w:p>
    <w:p w14:paraId="2729871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FKARMAZEM INT,</w:t>
      </w:r>
    </w:p>
    <w:p w14:paraId="7F30450F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FOREIGN KEY (FKARMAZEM)</w:t>
      </w:r>
    </w:p>
    <w:p w14:paraId="79D64A21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    REFERENCES ARMAZEM (IDARMAZEM)</w:t>
      </w:r>
    </w:p>
    <w:p w14:paraId="2CE6D39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  AUTO_INCREMENT=400;</w:t>
      </w:r>
    </w:p>
    <w:p w14:paraId="2E502E9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5517E51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lastRenderedPageBreak/>
        <w:t>CREATE TABLE REGISTROS (</w:t>
      </w:r>
    </w:p>
    <w:p w14:paraId="10BC90D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ab/>
        <w:t>IDREGISTROS INT PRIMARY KEY AUTO_INCREMENT,</w:t>
      </w:r>
    </w:p>
    <w:p w14:paraId="2D0CD6F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FKSENSOR INT,</w:t>
      </w:r>
    </w:p>
    <w:p w14:paraId="609F227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FOREIGN KEY (FKSENSOR)</w:t>
      </w:r>
    </w:p>
    <w:p w14:paraId="53FAD2B3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ab/>
        <w:t>REFERENCES SENSORES (IDSENSORES),</w:t>
      </w:r>
    </w:p>
    <w:p w14:paraId="58720D32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REGISTRO_TEMP DECIMAL(3 , 1 ),</w:t>
      </w:r>
    </w:p>
    <w:p w14:paraId="2A710DC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REGISTRO_UMID DECIMAL(3 , 1 ),</w:t>
      </w:r>
    </w:p>
    <w:p w14:paraId="4E2A8A9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REGISTRO_LUM DECIMAL (3 , 1 ),</w:t>
      </w:r>
    </w:p>
    <w:p w14:paraId="5113DA5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REGISTRO_PRESENCA CHAR (5)</w:t>
      </w:r>
    </w:p>
    <w:p w14:paraId="01ACDFE8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);</w:t>
      </w:r>
    </w:p>
    <w:p w14:paraId="60166AA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alter table Registros modify column REGISTRO_PRESENCA int;</w:t>
      </w:r>
    </w:p>
    <w:p w14:paraId="570631F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select * from armazem;</w:t>
      </w:r>
    </w:p>
    <w:p w14:paraId="23B751B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4AC64E1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CREATE TABLE FALE_CONOSCO (</w:t>
      </w:r>
    </w:p>
    <w:p w14:paraId="34AEB12E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IDFALE INT PRIMARY KEY AUTO_INCREMENT,</w:t>
      </w:r>
    </w:p>
    <w:p w14:paraId="2CD00FF9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NOME VARCHAR(20),</w:t>
      </w:r>
    </w:p>
    <w:p w14:paraId="45018A4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EMAIL VARCHAR(30),</w:t>
      </w:r>
    </w:p>
    <w:p w14:paraId="67221F21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ASSUNTO VARCHAR(45),</w:t>
      </w:r>
    </w:p>
    <w:p w14:paraId="23111952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    DESCRICAO VARCHAR(255)</w:t>
      </w:r>
    </w:p>
    <w:p w14:paraId="62051A95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)  AUTO_INCREMENT=500;</w:t>
      </w:r>
    </w:p>
    <w:p w14:paraId="78D99E0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4F900221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INSERT INTO EMPRESA VALUES </w:t>
      </w:r>
    </w:p>
    <w:p w14:paraId="62AE7D6F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('011.111.111/0001-11', 'Magazine do Vinho', '08330-430');</w:t>
      </w:r>
    </w:p>
    <w:p w14:paraId="5B0EF62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6806D092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 xml:space="preserve">INSERT INTO TIPO_VINHO VALUES </w:t>
      </w:r>
    </w:p>
    <w:p w14:paraId="687C620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 'Espumante', 20.0, 14.0, 60.0, 75.0),</w:t>
      </w:r>
    </w:p>
    <w:p w14:paraId="06C9A374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 'Vinho Branco', 12.0, 10.0, 60.0, 75.0),</w:t>
      </w:r>
    </w:p>
    <w:p w14:paraId="009044C1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 'Vinho Tinto', 17.0, 13.0, 60.0, 75.0),</w:t>
      </w:r>
    </w:p>
    <w:p w14:paraId="39AA48A6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 'Vinho Verde', 14.0, 12.0, 60.0, 75.0),</w:t>
      </w:r>
    </w:p>
    <w:p w14:paraId="54B1EC69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 'Vinho Rosé', 18.0, 14.0, 60.0, 75.0);</w:t>
      </w:r>
    </w:p>
    <w:p w14:paraId="48C750D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select * from tipo_vinho;</w:t>
      </w:r>
    </w:p>
    <w:p w14:paraId="2175E429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2B5A027B" w14:textId="4B72833E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INSERT INTO</w:t>
      </w:r>
      <w:r w:rsidRPr="002540DA">
        <w:rPr>
          <w:rFonts w:ascii="Times New Roman" w:hAnsi="Times New Roman"/>
          <w:color w:val="000000" w:themeColor="text1"/>
        </w:rPr>
        <w:t xml:space="preserve"> Armazem </w:t>
      </w:r>
      <w:r>
        <w:rPr>
          <w:rFonts w:ascii="Times New Roman" w:hAnsi="Times New Roman"/>
          <w:color w:val="000000" w:themeColor="text1"/>
        </w:rPr>
        <w:t xml:space="preserve">VALUES </w:t>
      </w:r>
      <w:r w:rsidRPr="002540DA">
        <w:rPr>
          <w:rFonts w:ascii="Times New Roman" w:hAnsi="Times New Roman"/>
          <w:color w:val="000000" w:themeColor="text1"/>
        </w:rPr>
        <w:t>(null, '011.111.111/0001-11', 102);</w:t>
      </w:r>
    </w:p>
    <w:p w14:paraId="371E02E6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1514E177" w14:textId="2CB73080" w:rsid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INSERT INTO</w:t>
      </w:r>
      <w:r w:rsidRPr="002540DA">
        <w:rPr>
          <w:rFonts w:ascii="Times New Roman" w:hAnsi="Times New Roman"/>
          <w:color w:val="000000" w:themeColor="text1"/>
        </w:rPr>
        <w:t xml:space="preserve"> sensores </w:t>
      </w:r>
      <w:r>
        <w:rPr>
          <w:rFonts w:ascii="Times New Roman" w:hAnsi="Times New Roman"/>
          <w:color w:val="000000" w:themeColor="text1"/>
        </w:rPr>
        <w:t>VALUES</w:t>
      </w:r>
      <w:r>
        <w:rPr>
          <w:rFonts w:ascii="Times New Roman" w:hAnsi="Times New Roman"/>
          <w:color w:val="000000" w:themeColor="text1"/>
        </w:rPr>
        <w:t xml:space="preserve"> </w:t>
      </w:r>
      <w:r w:rsidRPr="002540DA">
        <w:rPr>
          <w:rFonts w:ascii="Times New Roman" w:hAnsi="Times New Roman"/>
          <w:color w:val="000000" w:themeColor="text1"/>
        </w:rPr>
        <w:t>(null, '300');</w:t>
      </w:r>
    </w:p>
    <w:p w14:paraId="035F509C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5D1A51FE" w14:textId="6163D379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INSERT INTO</w:t>
      </w:r>
      <w:r w:rsidRPr="002540DA">
        <w:rPr>
          <w:rFonts w:ascii="Times New Roman" w:hAnsi="Times New Roman"/>
          <w:color w:val="000000" w:themeColor="text1"/>
        </w:rPr>
        <w:t xml:space="preserve"> Usuario </w:t>
      </w:r>
      <w:r>
        <w:rPr>
          <w:rFonts w:ascii="Times New Roman" w:hAnsi="Times New Roman"/>
          <w:color w:val="000000" w:themeColor="text1"/>
        </w:rPr>
        <w:t>VALUES</w:t>
      </w:r>
    </w:p>
    <w:p w14:paraId="55C86D37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(null,'011.111.111/0001-11', 'nic@gmail.com', '1122', 'Admin', '(11)948476990');</w:t>
      </w:r>
    </w:p>
    <w:p w14:paraId="0512BF0F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685B0066" w14:textId="54000A21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INSERT INTO</w:t>
      </w:r>
      <w:r w:rsidRPr="002540DA">
        <w:rPr>
          <w:rFonts w:ascii="Times New Roman" w:hAnsi="Times New Roman"/>
          <w:color w:val="000000" w:themeColor="text1"/>
        </w:rPr>
        <w:t xml:space="preserve"> </w:t>
      </w:r>
      <w:r w:rsidRPr="002540DA">
        <w:rPr>
          <w:rFonts w:ascii="Times New Roman" w:hAnsi="Times New Roman"/>
          <w:color w:val="000000" w:themeColor="text1"/>
        </w:rPr>
        <w:t xml:space="preserve">Registros (FKSENSOR) </w:t>
      </w:r>
      <w:r>
        <w:rPr>
          <w:rFonts w:ascii="Times New Roman" w:hAnsi="Times New Roman"/>
          <w:color w:val="000000" w:themeColor="text1"/>
        </w:rPr>
        <w:t>VALUES</w:t>
      </w:r>
      <w:r>
        <w:rPr>
          <w:rFonts w:ascii="Times New Roman" w:hAnsi="Times New Roman"/>
          <w:color w:val="000000" w:themeColor="text1"/>
        </w:rPr>
        <w:t xml:space="preserve"> </w:t>
      </w:r>
      <w:r w:rsidRPr="002540DA">
        <w:rPr>
          <w:rFonts w:ascii="Times New Roman" w:hAnsi="Times New Roman"/>
          <w:color w:val="000000" w:themeColor="text1"/>
        </w:rPr>
        <w:t>(400);</w:t>
      </w:r>
    </w:p>
    <w:p w14:paraId="062B4763" w14:textId="77777777" w:rsidR="002540DA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</w:p>
    <w:p w14:paraId="6A3817B3" w14:textId="05299B76" w:rsidR="00E04392" w:rsidRPr="002540DA" w:rsidRDefault="002540DA" w:rsidP="002540DA">
      <w:pPr>
        <w:jc w:val="left"/>
        <w:rPr>
          <w:rFonts w:ascii="Times New Roman" w:hAnsi="Times New Roman"/>
          <w:color w:val="000000" w:themeColor="text1"/>
        </w:rPr>
      </w:pPr>
      <w:r w:rsidRPr="002540DA">
        <w:rPr>
          <w:rFonts w:ascii="Times New Roman" w:hAnsi="Times New Roman"/>
          <w:color w:val="000000" w:themeColor="text1"/>
        </w:rPr>
        <w:t>ALTER TABLE Registros ADD column REGISTRO_MOMENTO DATETIME DEFAULT current_timestamp();</w:t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104391416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3FFE3EBE" w14:textId="7CA1927E" w:rsidR="006939DA" w:rsidRDefault="00E04392" w:rsidP="00E04392">
      <w:r w:rsidRPr="004B1208">
        <w:tab/>
      </w:r>
      <w:r w:rsidRPr="00E04392">
        <w:t>Apresentar as telas construídas e sua lógica de navegação</w:t>
      </w:r>
    </w:p>
    <w:p w14:paraId="1994CDA2" w14:textId="77777777" w:rsidR="006939DA" w:rsidRDefault="006939DA" w:rsidP="00E04392"/>
    <w:p w14:paraId="42CD334F" w14:textId="7339D398" w:rsidR="006939DA" w:rsidRDefault="000F784B" w:rsidP="00E0439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1F028" wp14:editId="7609DB95">
                <wp:simplePos x="0" y="0"/>
                <wp:positionH relativeFrom="column">
                  <wp:posOffset>3549015</wp:posOffset>
                </wp:positionH>
                <wp:positionV relativeFrom="paragraph">
                  <wp:posOffset>219075</wp:posOffset>
                </wp:positionV>
                <wp:extent cx="800100" cy="200025"/>
                <wp:effectExtent l="9525" t="9525" r="9525" b="9525"/>
                <wp:wrapNone/>
                <wp:docPr id="31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00025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7030A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7030A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584D55" id="Oval 5" o:spid="_x0000_s1026" style="position:absolute;margin-left:279.45pt;margin-top:17.25pt;width:63pt;height:1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" filled="f" fillcolor="#7030a0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F1F028" wp14:editId="7FCBD9D1">
                <wp:simplePos x="0" y="0"/>
                <wp:positionH relativeFrom="column">
                  <wp:posOffset>910590</wp:posOffset>
                </wp:positionH>
                <wp:positionV relativeFrom="paragraph">
                  <wp:posOffset>238125</wp:posOffset>
                </wp:positionV>
                <wp:extent cx="581025" cy="180975"/>
                <wp:effectExtent l="9525" t="9525" r="9525" b="9525"/>
                <wp:wrapNone/>
                <wp:docPr id="3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025" cy="180975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7030A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7030A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CDE05A" id="Oval 3" o:spid="_x0000_s1026" style="position:absolute;margin-left:71.7pt;margin-top:18.75pt;width:45.75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" filled="f" fillcolor="#7030a0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F1F028" wp14:editId="40A334E1">
                <wp:simplePos x="0" y="0"/>
                <wp:positionH relativeFrom="column">
                  <wp:posOffset>2510790</wp:posOffset>
                </wp:positionH>
                <wp:positionV relativeFrom="paragraph">
                  <wp:posOffset>200025</wp:posOffset>
                </wp:positionV>
                <wp:extent cx="857250" cy="238125"/>
                <wp:effectExtent l="9525" t="9525" r="9525" b="9525"/>
                <wp:wrapNone/>
                <wp:docPr id="29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" cy="238125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7030A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7030A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F80340" id="Oval 6" o:spid="_x0000_s1026" style="position:absolute;margin-left:197.7pt;margin-top:15.75pt;width:67.5pt;height:1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" filled="f" fillcolor="#7030a0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F1F028" wp14:editId="235E0BBE">
                <wp:simplePos x="0" y="0"/>
                <wp:positionH relativeFrom="column">
                  <wp:posOffset>1615440</wp:posOffset>
                </wp:positionH>
                <wp:positionV relativeFrom="paragraph">
                  <wp:posOffset>219075</wp:posOffset>
                </wp:positionV>
                <wp:extent cx="657225" cy="190500"/>
                <wp:effectExtent l="9525" t="9525" r="9525" b="9525"/>
                <wp:wrapNone/>
                <wp:docPr id="2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7225" cy="1905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7030A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7030A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E147D3" id="Oval 4" o:spid="_x0000_s1026" style="position:absolute;margin-left:127.2pt;margin-top:17.25pt;width:51.75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" filled="f" fillcolor="#7030a0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F1F028" wp14:editId="03B24B3E">
                <wp:simplePos x="0" y="0"/>
                <wp:positionH relativeFrom="column">
                  <wp:posOffset>234315</wp:posOffset>
                </wp:positionH>
                <wp:positionV relativeFrom="paragraph">
                  <wp:posOffset>238125</wp:posOffset>
                </wp:positionV>
                <wp:extent cx="581025" cy="180975"/>
                <wp:effectExtent l="9525" t="9525" r="9525" b="9525"/>
                <wp:wrapNone/>
                <wp:docPr id="2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025" cy="180975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7030A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7030A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1B3414" id="Oval 2" o:spid="_x0000_s1026" style="position:absolute;margin-left:18.45pt;margin-top:18.75pt;width:45.75pt;height:14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" filled="f" fillcolor="#7030a0" strokecolor="#7030a0" strokeweight="1.5pt"/>
            </w:pict>
          </mc:Fallback>
        </mc:AlternateContent>
      </w:r>
      <w:r w:rsidR="006939DA" w:rsidRPr="006939DA">
        <w:drawing>
          <wp:inline distT="0" distB="0" distL="0" distR="0" wp14:anchorId="6C5D33F2" wp14:editId="42370DF2">
            <wp:extent cx="5648325" cy="6965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399" r="1951"/>
                    <a:stretch/>
                  </pic:blipFill>
                  <pic:spPr bwMode="auto">
                    <a:xfrm>
                      <a:off x="0" y="0"/>
                      <a:ext cx="5648325" cy="69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551B4" w14:textId="091F2A25" w:rsidR="00597D46" w:rsidRDefault="00597D46" w:rsidP="00E04392">
      <w:r>
        <w:t xml:space="preserve">Passo 1 -  </w:t>
      </w:r>
      <w:r w:rsidRPr="00597D46">
        <w:rPr>
          <w:b/>
        </w:rPr>
        <w:t>Home</w:t>
      </w:r>
    </w:p>
    <w:p w14:paraId="207ED8CA" w14:textId="0A161015" w:rsidR="00597D46" w:rsidRDefault="00597D46" w:rsidP="00E04392">
      <w:r w:rsidRPr="00597D46">
        <w:drawing>
          <wp:inline distT="0" distB="0" distL="0" distR="0" wp14:anchorId="031700C7" wp14:editId="298C9161">
            <wp:extent cx="5760720" cy="32289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4"/>
                    <a:stretch/>
                  </pic:blipFill>
                  <pic:spPr bwMode="auto"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B672" w14:textId="785A463C" w:rsidR="00597D46" w:rsidRDefault="00597D46" w:rsidP="00E04392"/>
    <w:p w14:paraId="13A3754E" w14:textId="26DB86AE" w:rsidR="00597D46" w:rsidRDefault="00597D46" w:rsidP="00597D46">
      <w:pPr>
        <w:rPr>
          <w:b/>
        </w:rPr>
      </w:pPr>
      <w:r>
        <w:lastRenderedPageBreak/>
        <w:t xml:space="preserve">Passo </w:t>
      </w:r>
      <w:r>
        <w:t>2</w:t>
      </w:r>
      <w:r>
        <w:t xml:space="preserve"> -  </w:t>
      </w:r>
      <w:r w:rsidRPr="00597D46">
        <w:rPr>
          <w:b/>
        </w:rPr>
        <w:t>Home</w:t>
      </w:r>
      <w:r>
        <w:rPr>
          <w:b/>
        </w:rPr>
        <w:t>/Simulador</w:t>
      </w:r>
    </w:p>
    <w:p w14:paraId="4ECA94D5" w14:textId="6DBB1BD6" w:rsidR="00597D46" w:rsidRDefault="00597D46" w:rsidP="00597D46">
      <w:r w:rsidRPr="00597D46">
        <w:drawing>
          <wp:inline distT="0" distB="0" distL="0" distR="0" wp14:anchorId="2CFB2B20" wp14:editId="516BDB86">
            <wp:extent cx="5760720" cy="59531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CAB1" w14:textId="77777777" w:rsidR="00597D46" w:rsidRDefault="00597D46" w:rsidP="00597D46"/>
    <w:p w14:paraId="1716FAB4" w14:textId="77777777" w:rsidR="00597D46" w:rsidRDefault="00597D46" w:rsidP="00597D46"/>
    <w:p w14:paraId="7AA1D1F9" w14:textId="77777777" w:rsidR="00597D46" w:rsidRDefault="00597D46" w:rsidP="00597D46"/>
    <w:p w14:paraId="202C363C" w14:textId="77777777" w:rsidR="00597D46" w:rsidRDefault="00597D46" w:rsidP="00597D46"/>
    <w:p w14:paraId="5D87C2EF" w14:textId="77777777" w:rsidR="00597D46" w:rsidRDefault="00597D46" w:rsidP="00597D46"/>
    <w:p w14:paraId="1D73F8D6" w14:textId="77777777" w:rsidR="00597D46" w:rsidRDefault="00597D46" w:rsidP="00597D46"/>
    <w:p w14:paraId="68AABD42" w14:textId="77777777" w:rsidR="00597D46" w:rsidRDefault="00597D46" w:rsidP="00597D46"/>
    <w:p w14:paraId="168C129E" w14:textId="77777777" w:rsidR="00597D46" w:rsidRDefault="00597D46" w:rsidP="00597D46"/>
    <w:p w14:paraId="6CCBF84C" w14:textId="77777777" w:rsidR="00597D46" w:rsidRDefault="00597D46" w:rsidP="00597D46"/>
    <w:p w14:paraId="5BED9764" w14:textId="16B304CD" w:rsidR="00597D46" w:rsidRDefault="00597D46" w:rsidP="00597D46">
      <w:pPr>
        <w:rPr>
          <w:b/>
        </w:rPr>
      </w:pPr>
      <w:r>
        <w:lastRenderedPageBreak/>
        <w:t xml:space="preserve">Passo </w:t>
      </w:r>
      <w:r>
        <w:t>3</w:t>
      </w:r>
      <w:r>
        <w:t xml:space="preserve"> -  </w:t>
      </w:r>
      <w:r w:rsidRPr="00597D46">
        <w:rPr>
          <w:b/>
        </w:rPr>
        <w:t>Home</w:t>
      </w:r>
      <w:r>
        <w:rPr>
          <w:b/>
        </w:rPr>
        <w:t>/</w:t>
      </w:r>
      <w:r>
        <w:rPr>
          <w:b/>
        </w:rPr>
        <w:t>Tipos de Vinho</w:t>
      </w:r>
    </w:p>
    <w:p w14:paraId="1692FC92" w14:textId="680174EB" w:rsidR="00597D46" w:rsidRDefault="00597D46" w:rsidP="00597D46">
      <w:pPr>
        <w:rPr>
          <w:b/>
        </w:rPr>
      </w:pPr>
      <w:r w:rsidRPr="00597D46">
        <w:rPr>
          <w:b/>
        </w:rPr>
        <w:drawing>
          <wp:inline distT="0" distB="0" distL="0" distR="0" wp14:anchorId="2C02F786" wp14:editId="3D944906">
            <wp:extent cx="5760720" cy="27495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836" w14:textId="36E9208B" w:rsidR="00597D46" w:rsidRDefault="00597D46" w:rsidP="00597D46">
      <w:pPr>
        <w:rPr>
          <w:b/>
        </w:rPr>
      </w:pPr>
    </w:p>
    <w:p w14:paraId="28925442" w14:textId="77777777" w:rsidR="00597D46" w:rsidRDefault="00597D46" w:rsidP="00597D46">
      <w:pPr>
        <w:rPr>
          <w:b/>
        </w:rPr>
      </w:pPr>
    </w:p>
    <w:p w14:paraId="4FA6B1E8" w14:textId="7D42B246" w:rsidR="00597D46" w:rsidRDefault="00597D46" w:rsidP="00597D46">
      <w:pPr>
        <w:rPr>
          <w:b/>
        </w:rPr>
      </w:pPr>
      <w:r>
        <w:t xml:space="preserve">Passo </w:t>
      </w:r>
      <w:r w:rsidR="008D2F72">
        <w:t>4</w:t>
      </w:r>
      <w:r>
        <w:t xml:space="preserve"> -  </w:t>
      </w:r>
      <w:r w:rsidRPr="00597D46">
        <w:rPr>
          <w:b/>
        </w:rPr>
        <w:t>Home</w:t>
      </w:r>
      <w:r>
        <w:rPr>
          <w:b/>
        </w:rPr>
        <w:t>/</w:t>
      </w:r>
      <w:r w:rsidR="008D2F72">
        <w:rPr>
          <w:b/>
        </w:rPr>
        <w:t>Cadastro</w:t>
      </w:r>
    </w:p>
    <w:p w14:paraId="02BE3520" w14:textId="706A8A68" w:rsidR="008D2F72" w:rsidRDefault="008D2F72" w:rsidP="00597D46">
      <w:r w:rsidRPr="008D2F72">
        <w:drawing>
          <wp:inline distT="0" distB="0" distL="0" distR="0" wp14:anchorId="18474248" wp14:editId="00C67C82">
            <wp:extent cx="4353533" cy="4467849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A327" w14:textId="0D1F5722" w:rsidR="008D2F72" w:rsidRDefault="008D2F72" w:rsidP="00597D46"/>
    <w:p w14:paraId="6EDDC1B6" w14:textId="7D9B2F51" w:rsidR="008D2F72" w:rsidRDefault="008D2F72" w:rsidP="008D2F72">
      <w:pPr>
        <w:rPr>
          <w:b/>
        </w:rPr>
      </w:pPr>
      <w:r>
        <w:lastRenderedPageBreak/>
        <w:t xml:space="preserve">Passo </w:t>
      </w:r>
      <w:r>
        <w:t>5</w:t>
      </w:r>
      <w:r>
        <w:t xml:space="preserve"> -  </w:t>
      </w:r>
      <w:r w:rsidRPr="00597D46">
        <w:rPr>
          <w:b/>
        </w:rPr>
        <w:t>Home</w:t>
      </w:r>
      <w:r>
        <w:rPr>
          <w:b/>
        </w:rPr>
        <w:t>/</w:t>
      </w:r>
      <w:r>
        <w:rPr>
          <w:b/>
        </w:rPr>
        <w:t>login</w:t>
      </w:r>
      <w:bookmarkStart w:id="23" w:name="_GoBack"/>
      <w:bookmarkEnd w:id="23"/>
    </w:p>
    <w:p w14:paraId="065E688E" w14:textId="77777777" w:rsidR="008D2F72" w:rsidRDefault="008D2F72" w:rsidP="00597D46"/>
    <w:p w14:paraId="3A456794" w14:textId="77777777" w:rsidR="00597D46" w:rsidRDefault="00597D46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7777777" w:rsidR="00E04392" w:rsidRDefault="00E04392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4" w:name="_Toc104391417"/>
      <w:r>
        <w:rPr>
          <w:b/>
        </w:rPr>
        <w:t>MÉTRICAS</w:t>
      </w:r>
      <w:bookmarkEnd w:id="24"/>
    </w:p>
    <w:p w14:paraId="26C57673" w14:textId="145BA80E" w:rsidR="00E04392" w:rsidRDefault="00E04392" w:rsidP="00E04392">
      <w:r w:rsidRPr="004B1208">
        <w:tab/>
      </w:r>
      <w:r w:rsidR="00667180">
        <w:t>Apresentar as métricas definidas para o disparo dos alarmes. Explicar o conceito adotado</w:t>
      </w:r>
      <w:r w:rsidR="00A827CA">
        <w:t>, limites, cores, etc.</w:t>
      </w:r>
    </w:p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0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5" w:name="_Toc104391418"/>
      <w:r>
        <w:lastRenderedPageBreak/>
        <w:t>implantação do projeto</w:t>
      </w:r>
      <w:bookmarkEnd w:id="25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6" w:name="_Toc104391419"/>
      <w:r w:rsidRPr="00192CAB">
        <w:rPr>
          <w:b/>
        </w:rPr>
        <w:t>Manual de Instalação da solução</w:t>
      </w:r>
      <w:bookmarkEnd w:id="26"/>
      <w:r w:rsidRPr="00192CAB">
        <w:rPr>
          <w:b/>
        </w:rPr>
        <w:t xml:space="preserve"> </w:t>
      </w:r>
    </w:p>
    <w:p w14:paraId="600CD854" w14:textId="50796413" w:rsidR="008F3EFD" w:rsidRDefault="008F3EFD" w:rsidP="008F3EFD">
      <w:r w:rsidRPr="004B1208">
        <w:tab/>
      </w:r>
      <w:r w:rsidRPr="008F3EFD">
        <w:t>Descritivo básico da instalação da solução e principais cuidados</w:t>
      </w:r>
      <w:r w:rsidR="00FE5655">
        <w:t>. Guia de instalação</w:t>
      </w:r>
      <w:r w:rsidR="006F7C2F">
        <w:t xml:space="preserve"> e uso.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2E12997B" w:rsidR="008F3EFD" w:rsidRPr="00192CAB" w:rsidRDefault="008F3EFD" w:rsidP="008F3EFD">
      <w:pPr>
        <w:pStyle w:val="Ttulo2"/>
        <w:rPr>
          <w:b/>
        </w:rPr>
      </w:pPr>
      <w:bookmarkStart w:id="27" w:name="_Toc104391420"/>
      <w:r w:rsidRPr="00192CAB">
        <w:rPr>
          <w:b/>
        </w:rPr>
        <w:t>Processo de Atendimento e Suporte</w:t>
      </w:r>
      <w:r w:rsidR="00C17003">
        <w:rPr>
          <w:b/>
        </w:rPr>
        <w:t xml:space="preserve"> / FERRAMENTA</w:t>
      </w:r>
      <w:bookmarkEnd w:id="27"/>
    </w:p>
    <w:p w14:paraId="2FCEF06E" w14:textId="1BFDF504" w:rsidR="006F7C2F" w:rsidRDefault="008F3EFD" w:rsidP="008F3EFD">
      <w:r w:rsidRPr="008F3EFD">
        <w:t>Desenho e apresentação do Processo de Suporte</w:t>
      </w:r>
      <w:r w:rsidR="006F7C2F">
        <w:t xml:space="preserve"> (</w:t>
      </w:r>
      <w:r w:rsidR="007F0FDD">
        <w:t>Fluxo</w:t>
      </w:r>
      <w:r w:rsidR="006F7C2F">
        <w:t>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(telefone,e-meil,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43"/>
          <w:footerReference w:type="default" r:id="rId44"/>
          <w:headerReference w:type="first" r:id="rId45"/>
          <w:footerReference w:type="first" r:id="rId4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F678C1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8" w:name="_Ref125307146"/>
      <w:bookmarkStart w:id="29" w:name="_Toc125374527"/>
      <w:bookmarkStart w:id="30" w:name="_Toc156754424"/>
      <w:bookmarkStart w:id="31" w:name="_Toc104391421"/>
      <w:r>
        <w:lastRenderedPageBreak/>
        <w:t>CONCLUSÕES</w:t>
      </w:r>
      <w:bookmarkEnd w:id="28"/>
      <w:bookmarkEnd w:id="29"/>
      <w:bookmarkEnd w:id="30"/>
      <w:bookmarkEnd w:id="31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2" w:name="_Toc104391422"/>
      <w:r w:rsidRPr="00192CAB">
        <w:rPr>
          <w:b/>
        </w:rPr>
        <w:t>resultados</w:t>
      </w:r>
      <w:bookmarkEnd w:id="32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3" w:name="_Toc104391423"/>
      <w:r w:rsidRPr="00192CAB">
        <w:rPr>
          <w:b/>
        </w:rPr>
        <w:t>Processo de aprendizado com o projeto</w:t>
      </w:r>
      <w:bookmarkEnd w:id="33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4" w:name="_Toc104391424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4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5" w:name="_Toc124080469"/>
      <w:bookmarkStart w:id="36" w:name="_Toc125201972"/>
      <w:bookmarkStart w:id="37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47"/>
          <w:headerReference w:type="default" r:id="rId48"/>
          <w:footerReference w:type="default" r:id="rId49"/>
          <w:headerReference w:type="first" r:id="rId50"/>
          <w:footerReference w:type="first" r:id="rId5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8" w:name="_Toc156754425"/>
      <w:bookmarkStart w:id="39" w:name="_Toc104391425"/>
      <w:r w:rsidRPr="00B55442">
        <w:lastRenderedPageBreak/>
        <w:t>ReferÊncias</w:t>
      </w:r>
      <w:bookmarkEnd w:id="35"/>
      <w:bookmarkEnd w:id="36"/>
      <w:bookmarkEnd w:id="37"/>
      <w:bookmarkEnd w:id="38"/>
      <w:bookmarkEnd w:id="39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2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3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54"/>
      <w:footerReference w:type="default" r:id="rId55"/>
      <w:headerReference w:type="first" r:id="rId56"/>
      <w:footerReference w:type="first" r:id="rId5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F3BB5F" w14:textId="77777777" w:rsidR="00BE7AE1" w:rsidRDefault="00BE7AE1">
      <w:r>
        <w:separator/>
      </w:r>
    </w:p>
    <w:p w14:paraId="1F67E715" w14:textId="77777777" w:rsidR="00BE7AE1" w:rsidRDefault="00BE7AE1"/>
    <w:p w14:paraId="7018D39D" w14:textId="77777777" w:rsidR="00BE7AE1" w:rsidRDefault="00BE7AE1"/>
    <w:p w14:paraId="037B16B7" w14:textId="77777777" w:rsidR="00BE7AE1" w:rsidRDefault="00BE7AE1"/>
  </w:endnote>
  <w:endnote w:type="continuationSeparator" w:id="0">
    <w:p w14:paraId="70D6E1F8" w14:textId="77777777" w:rsidR="00BE7AE1" w:rsidRDefault="00BE7AE1">
      <w:r>
        <w:continuationSeparator/>
      </w:r>
    </w:p>
    <w:p w14:paraId="7EA7D503" w14:textId="77777777" w:rsidR="00BE7AE1" w:rsidRDefault="00BE7AE1"/>
    <w:p w14:paraId="07A3BFEA" w14:textId="77777777" w:rsidR="00BE7AE1" w:rsidRDefault="00BE7AE1"/>
    <w:p w14:paraId="3006362C" w14:textId="77777777" w:rsidR="00BE7AE1" w:rsidRDefault="00BE7A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F678C1" w:rsidRDefault="00F678C1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F678C1" w:rsidRDefault="00F678C1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F678C1" w:rsidRDefault="00F678C1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F678C1" w:rsidRDefault="00F678C1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F678C1" w:rsidRDefault="00F678C1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F678C1" w:rsidRDefault="00F678C1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F678C1" w:rsidRDefault="00F678C1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F678C1" w:rsidRDefault="00F678C1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F678C1" w:rsidRDefault="00F678C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F678C1" w:rsidRDefault="00F678C1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F678C1" w:rsidRDefault="00F678C1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F678C1" w:rsidRDefault="00F678C1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F678C1" w:rsidRDefault="00F678C1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F678C1" w:rsidRDefault="00F678C1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F678C1" w:rsidRDefault="00F678C1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F678C1" w:rsidRDefault="00F678C1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F678C1" w:rsidRDefault="00F678C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BCE6AE" w14:textId="77777777" w:rsidR="00BE7AE1" w:rsidRDefault="00BE7AE1">
      <w:r>
        <w:separator/>
      </w:r>
    </w:p>
    <w:p w14:paraId="60EA9E90" w14:textId="77777777" w:rsidR="00BE7AE1" w:rsidRDefault="00BE7AE1"/>
    <w:p w14:paraId="23D1F619" w14:textId="77777777" w:rsidR="00BE7AE1" w:rsidRDefault="00BE7AE1"/>
    <w:p w14:paraId="48DAD341" w14:textId="77777777" w:rsidR="00BE7AE1" w:rsidRDefault="00BE7AE1"/>
  </w:footnote>
  <w:footnote w:type="continuationSeparator" w:id="0">
    <w:p w14:paraId="7D33C436" w14:textId="77777777" w:rsidR="00BE7AE1" w:rsidRDefault="00BE7AE1">
      <w:r>
        <w:continuationSeparator/>
      </w:r>
    </w:p>
    <w:p w14:paraId="45FB4DB1" w14:textId="77777777" w:rsidR="00BE7AE1" w:rsidRDefault="00BE7AE1"/>
    <w:p w14:paraId="54E065BA" w14:textId="77777777" w:rsidR="00BE7AE1" w:rsidRDefault="00BE7AE1"/>
    <w:p w14:paraId="3FAB7606" w14:textId="77777777" w:rsidR="00BE7AE1" w:rsidRDefault="00BE7A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342CCF90" w:rsidR="00F678C1" w:rsidRDefault="00F678C1" w:rsidP="008828E4">
    <w:pPr>
      <w:ind w:right="360"/>
    </w:pPr>
    <w:r>
      <w:rPr>
        <w:noProof/>
      </w:rPr>
      <w:drawing>
        <wp:anchor distT="0" distB="0" distL="114300" distR="114300" simplePos="0" relativeHeight="251663872" behindDoc="0" locked="0" layoutInCell="1" allowOverlap="1" wp14:anchorId="3623946A" wp14:editId="344D7550">
          <wp:simplePos x="0" y="0"/>
          <wp:positionH relativeFrom="column">
            <wp:posOffset>-765810</wp:posOffset>
          </wp:positionH>
          <wp:positionV relativeFrom="paragraph">
            <wp:posOffset>-326390</wp:posOffset>
          </wp:positionV>
          <wp:extent cx="1114425" cy="871855"/>
          <wp:effectExtent l="0" t="0" r="0" b="0"/>
          <wp:wrapSquare wrapText="bothSides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871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8261F">
      <w:rPr>
        <w:noProof/>
      </w:rPr>
      <w:drawing>
        <wp:anchor distT="0" distB="0" distL="114300" distR="114300" simplePos="0" relativeHeight="251658240" behindDoc="0" locked="0" layoutInCell="1" allowOverlap="1" wp14:anchorId="4F317205" wp14:editId="12267435">
          <wp:simplePos x="0" y="0"/>
          <wp:positionH relativeFrom="column">
            <wp:posOffset>4749800</wp:posOffset>
          </wp:positionH>
          <wp:positionV relativeFrom="paragraph">
            <wp:posOffset>-364490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4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F678C1" w:rsidRDefault="00F678C1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F678C1" w:rsidRDefault="00F678C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F678C1" w:rsidRDefault="00F678C1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F678C1" w:rsidRDefault="00F678C1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F678C1" w:rsidRDefault="00F678C1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58BAF4" w:rsidR="00F678C1" w:rsidRDefault="00F678C1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0F784B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101E596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A7334A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F678C1" w:rsidRDefault="00F678C1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F678C1" w:rsidRDefault="00F678C1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F678C1" w:rsidRDefault="00F678C1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F678C1" w:rsidRDefault="00F678C1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F678C1" w:rsidRDefault="00F678C1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44AAE86" w:rsidR="00F678C1" w:rsidRPr="00E37DB5" w:rsidRDefault="000F784B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69BBCA3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D93E7F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e8Ld&#10;wRQCAAAqBAAADgAAAAAAAAAAAAAAAAAuAgAAZHJzL2Uyb0RvYy54bWxQSwECLQAUAAYACAAAACEA&#10;zsC349sAAAAGAQAADwAAAAAAAAAAAAAAAABuBAAAZHJzL2Rvd25yZXYueG1sUEsFBgAAAAAEAAQA&#10;8wAAAHYFAAAAAA==&#10;"/>
          </w:pict>
        </mc:Fallback>
      </mc:AlternateContent>
    </w:r>
    <w:r w:rsidR="00F678C1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F678C1" w:rsidRDefault="00F678C1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F678C1" w:rsidRDefault="00F678C1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087314D" w:rsidR="00F678C1" w:rsidRPr="00E37DB5" w:rsidRDefault="000F784B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637026A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1F5FEB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ZrcO&#10;lhQCAAApBAAADgAAAAAAAAAAAAAAAAAuAgAAZHJzL2Uyb0RvYy54bWxQSwECLQAUAAYACAAAACEA&#10;zsC349sAAAAGAQAADwAAAAAAAAAAAAAAAABuBAAAZHJzL2Rvd25yZXYueG1sUEsFBgAAAAAEAAQA&#10;8wAAAHYFAAAAAA==&#10;"/>
          </w:pict>
        </mc:Fallback>
      </mc:AlternateContent>
    </w:r>
    <w:r w:rsidR="00F678C1">
      <w:rPr>
        <w:b/>
        <w:color w:val="999999"/>
        <w:sz w:val="20"/>
        <w:szCs w:val="20"/>
      </w:rPr>
      <w:t>INTRODUÇÃO</w:t>
    </w:r>
  </w:p>
  <w:p w14:paraId="5870EA0A" w14:textId="77777777" w:rsidR="00F678C1" w:rsidRDefault="00F678C1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F678C1" w:rsidRDefault="00F678C1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F678C1" w:rsidRPr="00E37DB5" w:rsidRDefault="00F678C1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F678C1" w:rsidRDefault="00F678C1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F678C1" w:rsidRDefault="00F678C1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5193E90E" w:rsidR="00F678C1" w:rsidRPr="00E37DB5" w:rsidRDefault="000F784B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339761E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E02257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NrFdeIS&#10;AgAAKQQAAA4AAAAAAAAAAAAAAAAALgIAAGRycy9lMm9Eb2MueG1sUEsBAi0AFAAGAAgAAAAhAM7A&#10;t+PbAAAABgEAAA8AAAAAAAAAAAAAAAAAbAQAAGRycy9kb3ducmV2LnhtbFBLBQYAAAAABAAEAPMA&#10;AAB0BQAAAAA=&#10;"/>
          </w:pict>
        </mc:Fallback>
      </mc:AlternateContent>
    </w:r>
    <w:r w:rsidR="00F678C1">
      <w:rPr>
        <w:b/>
        <w:color w:val="999999"/>
        <w:sz w:val="20"/>
        <w:szCs w:val="20"/>
      </w:rPr>
      <w:t>MATERIAL E MÉTODO</w:t>
    </w:r>
  </w:p>
  <w:p w14:paraId="6BFAFB9A" w14:textId="77777777" w:rsidR="00F678C1" w:rsidRDefault="00F678C1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77777777" w:rsidR="00F678C1" w:rsidRDefault="00F678C1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F678C1" w:rsidRPr="00E37DB5" w:rsidRDefault="00F678C1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F678C1" w:rsidRDefault="00F678C1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F678C1" w:rsidRDefault="00F678C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15C5597B" w:rsidR="00F678C1" w:rsidRDefault="000F784B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2982B0CC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2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A44AB7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XQ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AZPuXQ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 w:rsidR="00F678C1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F678C1" w:rsidRDefault="00F678C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F678C1" w:rsidRDefault="00F678C1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1.25pt;height:11.25pt" o:bullet="t">
        <v:imagedata r:id="rId1" o:title="mso12B2"/>
      </v:shape>
    </w:pict>
  </w:numPicBullet>
  <w:numPicBullet w:numPicBulletId="1">
    <w:pict>
      <v:shape id="_x0000_i1075" type="#_x0000_t75" style="width:364.5pt;height:540pt" o:bullet="t">
        <v:imagedata r:id="rId2" o:title="balloons-296746_960_720[1]"/>
      </v:shape>
    </w:pict>
  </w:numPicBullet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B8879C6"/>
    <w:multiLevelType w:val="hybridMultilevel"/>
    <w:tmpl w:val="CA9425FA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8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1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2A73EF"/>
    <w:multiLevelType w:val="multilevel"/>
    <w:tmpl w:val="D8EA3752"/>
    <w:numStyleLink w:val="ListaNumerada-Nmeros"/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0A07D82"/>
    <w:multiLevelType w:val="hybridMultilevel"/>
    <w:tmpl w:val="7800F2DC"/>
    <w:lvl w:ilvl="0" w:tplc="999EA950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8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 w15:restartNumberingAfterBreak="0">
    <w:nsid w:val="5A261AB3"/>
    <w:multiLevelType w:val="multilevel"/>
    <w:tmpl w:val="0416001F"/>
    <w:numStyleLink w:val="111111"/>
  </w:abstractNum>
  <w:abstractNum w:abstractNumId="30" w15:restartNumberingAfterBreak="0">
    <w:nsid w:val="5C1C5EC1"/>
    <w:multiLevelType w:val="multilevel"/>
    <w:tmpl w:val="0416001F"/>
    <w:numStyleLink w:val="111111"/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3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7"/>
  </w:num>
  <w:num w:numId="24">
    <w:abstractNumId w:val="32"/>
  </w:num>
  <w:num w:numId="25">
    <w:abstractNumId w:val="14"/>
  </w:num>
  <w:num w:numId="26">
    <w:abstractNumId w:val="24"/>
  </w:num>
  <w:num w:numId="27">
    <w:abstractNumId w:val="28"/>
  </w:num>
  <w:num w:numId="28">
    <w:abstractNumId w:val="31"/>
  </w:num>
  <w:num w:numId="29">
    <w:abstractNumId w:val="17"/>
  </w:num>
  <w:num w:numId="30">
    <w:abstractNumId w:val="33"/>
  </w:num>
  <w:num w:numId="31">
    <w:abstractNumId w:val="18"/>
  </w:num>
  <w:num w:numId="32">
    <w:abstractNumId w:val="25"/>
  </w:num>
  <w:num w:numId="33">
    <w:abstractNumId w:val="34"/>
  </w:num>
  <w:num w:numId="34">
    <w:abstractNumId w:val="13"/>
  </w:num>
  <w:num w:numId="35">
    <w:abstractNumId w:val="23"/>
  </w:num>
  <w:num w:numId="36">
    <w:abstractNumId w:val="12"/>
  </w:num>
  <w:num w:numId="37">
    <w:abstractNumId w:val="10"/>
  </w:num>
  <w:num w:numId="38">
    <w:abstractNumId w:val="16"/>
  </w:num>
  <w:num w:numId="39">
    <w:abstractNumId w:val="30"/>
  </w:num>
  <w:num w:numId="40">
    <w:abstractNumId w:val="29"/>
  </w:num>
  <w:num w:numId="41">
    <w:abstractNumId w:val="22"/>
  </w:num>
  <w:num w:numId="42">
    <w:abstractNumId w:val="20"/>
  </w:num>
  <w:num w:numId="43">
    <w:abstractNumId w:val="21"/>
  </w:num>
  <w:num w:numId="44">
    <w:abstractNumId w:val="19"/>
  </w:num>
  <w:num w:numId="45">
    <w:abstractNumId w:val="11"/>
  </w:num>
  <w:num w:numId="46">
    <w:abstractNumId w:val="15"/>
  </w:num>
  <w:num w:numId="47">
    <w:abstractNumId w:val="26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5561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0F784B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1C3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5B6A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40DA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30A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4A3A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61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1531"/>
    <w:rsid w:val="003E3D2C"/>
    <w:rsid w:val="003E4EF4"/>
    <w:rsid w:val="003E6B49"/>
    <w:rsid w:val="003E6F98"/>
    <w:rsid w:val="003E7221"/>
    <w:rsid w:val="003F03E1"/>
    <w:rsid w:val="003F0C94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531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4ADE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97D46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2A59"/>
    <w:rsid w:val="006939DA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0C4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0FDD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2F7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3289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3E38"/>
    <w:rsid w:val="00A3473E"/>
    <w:rsid w:val="00A36119"/>
    <w:rsid w:val="00A37465"/>
    <w:rsid w:val="00A379BB"/>
    <w:rsid w:val="00A4560F"/>
    <w:rsid w:val="00A46132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314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AE1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B77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CF71D4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653B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7331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2FC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3510"/>
    <w:rsid w:val="00EE6E79"/>
    <w:rsid w:val="00EE701B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78C1"/>
    <w:rsid w:val="00F70118"/>
    <w:rsid w:val="00F708E2"/>
    <w:rsid w:val="00F7102D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18CD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AB03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4.xml"/><Relationship Id="rId26" Type="http://schemas.openxmlformats.org/officeDocument/2006/relationships/footer" Target="footer5.xml"/><Relationship Id="rId39" Type="http://schemas.openxmlformats.org/officeDocument/2006/relationships/footer" Target="footer8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footer" Target="footer10.xml"/><Relationship Id="rId47" Type="http://schemas.openxmlformats.org/officeDocument/2006/relationships/header" Target="header13.xml"/><Relationship Id="rId50" Type="http://schemas.openxmlformats.org/officeDocument/2006/relationships/header" Target="header15.xml"/><Relationship Id="rId55" Type="http://schemas.openxmlformats.org/officeDocument/2006/relationships/footer" Target="footer15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3.xml"/><Relationship Id="rId25" Type="http://schemas.openxmlformats.org/officeDocument/2006/relationships/header" Target="header6.xml"/><Relationship Id="rId33" Type="http://schemas.openxmlformats.org/officeDocument/2006/relationships/image" Target="media/image15.png"/><Relationship Id="rId38" Type="http://schemas.openxmlformats.org/officeDocument/2006/relationships/header" Target="header9.xml"/><Relationship Id="rId46" Type="http://schemas.openxmlformats.org/officeDocument/2006/relationships/footer" Target="footer12.xml"/><Relationship Id="rId59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header" Target="header3.xml"/><Relationship Id="rId20" Type="http://schemas.openxmlformats.org/officeDocument/2006/relationships/image" Target="media/image8.png"/><Relationship Id="rId29" Type="http://schemas.openxmlformats.org/officeDocument/2006/relationships/footer" Target="footer7.xml"/><Relationship Id="rId41" Type="http://schemas.openxmlformats.org/officeDocument/2006/relationships/header" Target="header10.xml"/><Relationship Id="rId54" Type="http://schemas.openxmlformats.org/officeDocument/2006/relationships/header" Target="head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4.png"/><Relationship Id="rId37" Type="http://schemas.openxmlformats.org/officeDocument/2006/relationships/header" Target="header8.xml"/><Relationship Id="rId40" Type="http://schemas.openxmlformats.org/officeDocument/2006/relationships/footer" Target="footer9.xml"/><Relationship Id="rId45" Type="http://schemas.openxmlformats.org/officeDocument/2006/relationships/header" Target="header12.xml"/><Relationship Id="rId53" Type="http://schemas.openxmlformats.org/officeDocument/2006/relationships/hyperlink" Target="http://www.ncbi.nlm.nih.gov/entrez/query.fcgi?cmd=Retrieve&amp;db=PubMed&amp;dopt=Citation&amp;list_uids=6337002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header" Target="header7.xml"/><Relationship Id="rId36" Type="http://schemas.openxmlformats.org/officeDocument/2006/relationships/image" Target="media/image18.png"/><Relationship Id="rId49" Type="http://schemas.openxmlformats.org/officeDocument/2006/relationships/footer" Target="footer13.xml"/><Relationship Id="rId57" Type="http://schemas.openxmlformats.org/officeDocument/2006/relationships/footer" Target="footer16.xml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31" Type="http://schemas.openxmlformats.org/officeDocument/2006/relationships/image" Target="media/image13.png"/><Relationship Id="rId44" Type="http://schemas.openxmlformats.org/officeDocument/2006/relationships/footer" Target="footer11.xml"/><Relationship Id="rId52" Type="http://schemas.openxmlformats.org/officeDocument/2006/relationships/hyperlink" Target="http://www.ncbi.nlm.nih.gov/entrez/query.fcgi?cmd=Retrieve&amp;db=PubMed&amp;dopt=Citation&amp;list_uids=15090378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footer" Target="footer6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header" Target="header11.xml"/><Relationship Id="rId48" Type="http://schemas.openxmlformats.org/officeDocument/2006/relationships/header" Target="header14.xml"/><Relationship Id="rId56" Type="http://schemas.openxmlformats.org/officeDocument/2006/relationships/header" Target="header17.xml"/><Relationship Id="rId8" Type="http://schemas.openxmlformats.org/officeDocument/2006/relationships/endnotes" Target="endnotes.xml"/><Relationship Id="rId51" Type="http://schemas.openxmlformats.org/officeDocument/2006/relationships/footer" Target="footer14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7022C6-B49E-4B4E-A17E-7F9EF023B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0</TotalTime>
  <Pages>27</Pages>
  <Words>2403</Words>
  <Characters>12977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Michelly Mendes</cp:lastModifiedBy>
  <cp:revision>2</cp:revision>
  <cp:lastPrinted>2009-11-04T00:12:00Z</cp:lastPrinted>
  <dcterms:created xsi:type="dcterms:W3CDTF">2022-06-03T18:43:00Z</dcterms:created>
  <dcterms:modified xsi:type="dcterms:W3CDTF">2022-06-03T18:43:00Z</dcterms:modified>
</cp:coreProperties>
</file>